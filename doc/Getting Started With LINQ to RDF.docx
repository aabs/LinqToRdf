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194241" w:rsidRDefault="0068273F">
          <w:pPr>
            <w:rPr>
              <w:rFonts w:asciiTheme="majorHAnsi" w:hAnsiTheme="majorHAnsi"/>
              <w:smallCaps/>
              <w:color w:val="4F81BD" w:themeColor="accent1"/>
              <w:spacing w:val="10"/>
              <w:sz w:val="48"/>
              <w:szCs w:val="48"/>
            </w:rPr>
          </w:pPr>
          <w:r w:rsidRPr="0068273F">
            <w:rPr>
              <w:rFonts w:asciiTheme="majorHAnsi" w:hAnsiTheme="majorHAnsi"/>
              <w:smallCaps/>
              <w:noProof/>
              <w:color w:val="4F81BD" w:themeColor="accent1"/>
              <w:spacing w:val="10"/>
              <w:sz w:val="48"/>
              <w:szCs w:val="48"/>
              <w:lang w:eastAsia="en-US"/>
            </w:rPr>
            <w:pict>
              <v:rect id="_x0000_s1109" style="position:absolute;margin-left:0;margin-top:0;width:366.3pt;height:395.15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2749C3" w:rsidRDefault="0068273F">
                      <w:pPr>
                        <w:rPr>
                          <w:rFonts w:asciiTheme="majorHAnsi" w:hAnsiTheme="majorHAnsi"/>
                          <w:smallCaps/>
                          <w:color w:val="632423" w:themeColor="accent2" w:themeShade="80"/>
                          <w:spacing w:val="20"/>
                          <w:sz w:val="56"/>
                          <w:szCs w:val="56"/>
                        </w:rPr>
                      </w:pPr>
                      <w:sdt>
                        <w:sdtPr>
                          <w:rPr>
                            <w:rFonts w:asciiTheme="majorHAnsi" w:hAnsiTheme="majorHAnsi"/>
                            <w:smallCaps/>
                            <w:color w:val="632423" w:themeColor="accent2" w:themeShade="80"/>
                            <w:spacing w:val="20"/>
                            <w:sz w:val="56"/>
                            <w:szCs w:val="56"/>
                          </w:rPr>
                          <w:alias w:val="Title"/>
                          <w:id w:val="83737007"/>
                          <w:dataBinding w:prefixMappings="xmlns:ns0='http://schemas.openxmlformats.org/package/2006/metadata/core-properties' xmlns:ns1='http://purl.org/dc/elements/1.1/'" w:xpath="/ns0:coreProperties[1]/ns1:title[1]" w:storeItemID="{6C3C8BC8-F283-45AE-878A-BAB7291924A1}"/>
                          <w:text/>
                        </w:sdtPr>
                        <w:sdtContent>
                          <w:r w:rsidR="002749C3">
                            <w:rPr>
                              <w:rFonts w:asciiTheme="majorHAnsi" w:hAnsiTheme="majorHAnsi"/>
                              <w:smallCaps/>
                              <w:color w:val="632423" w:themeColor="accent2" w:themeShade="80"/>
                              <w:spacing w:val="20"/>
                              <w:sz w:val="56"/>
                              <w:szCs w:val="56"/>
                            </w:rPr>
                            <w:t>Getting Started With LINQ to RDF</w:t>
                          </w:r>
                        </w:sdtContent>
                      </w:sdt>
                    </w:p>
                    <w:p w:rsidR="002749C3" w:rsidRDefault="0068273F">
                      <w:pPr>
                        <w:rPr>
                          <w:i/>
                          <w:color w:val="632423" w:themeColor="accent2" w:themeShade="80"/>
                          <w:sz w:val="28"/>
                          <w:szCs w:val="28"/>
                        </w:rPr>
                      </w:pPr>
                      <w:sdt>
                        <w:sdtPr>
                          <w:rPr>
                            <w:i/>
                            <w:color w:val="632423" w:themeColor="accent2" w:themeShade="80"/>
                            <w:sz w:val="28"/>
                            <w:szCs w:val="28"/>
                          </w:rPr>
                          <w:alias w:val="Subtitle"/>
                          <w:id w:val="83737009"/>
                          <w:dataBinding w:prefixMappings="xmlns:ns0='http://schemas.openxmlformats.org/package/2006/metadata/core-properties' xmlns:ns1='http://purl.org/dc/elements/1.1/'" w:xpath="/ns0:coreProperties[1]/ns1:subject[1]" w:storeItemID="{6C3C8BC8-F283-45AE-878A-BAB7291924A1}"/>
                          <w:text/>
                        </w:sdtPr>
                        <w:sdtContent>
                          <w:r w:rsidR="002749C3">
                            <w:rPr>
                              <w:i/>
                              <w:color w:val="632423" w:themeColor="accent2" w:themeShade="80"/>
                              <w:sz w:val="28"/>
                              <w:szCs w:val="28"/>
                            </w:rPr>
                            <w:t>Semantic web applications in .NET</w:t>
                          </w:r>
                        </w:sdtContent>
                      </w:sdt>
                    </w:p>
                    <w:p w:rsidR="002749C3" w:rsidRDefault="002749C3">
                      <w:pPr>
                        <w:rPr>
                          <w:i/>
                          <w:color w:val="632423" w:themeColor="accent2" w:themeShade="80"/>
                          <w:sz w:val="28"/>
                          <w:szCs w:val="28"/>
                        </w:rPr>
                      </w:pPr>
                    </w:p>
                    <w:p w:rsidR="002749C3" w:rsidRDefault="0068273F">
                      <w:sdt>
                        <w:sdtPr>
                          <w:alias w:val="Abstract"/>
                          <w:id w:val="83737011"/>
                          <w:dataBinding w:prefixMappings="xmlns:ns0='http://schemas.microsoft.com/office/2006/coverPageProps'" w:xpath="/ns0:CoverPageProperties[1]/ns0:Abstract[1]" w:storeItemID="{55AF091B-3C7A-41E3-B477-F2FDAA23CFDA}"/>
                          <w:text/>
                        </w:sdtPr>
                        <w:sdtContent>
                          <w:r w:rsidR="002749C3">
                            <w:t>This document guides you through the steps needed to write a simple semantic web application in C#. It covers the tools and systems prerequisites, the techniques and the expected behavior</w:t>
                          </w:r>
                        </w:sdtContent>
                      </w:sdt>
                      <w:r w:rsidR="002749C3">
                        <w:t>. All examples are in C#, although LinqToRdf should work on any .NET language that supports LINQ.</w:t>
                      </w:r>
                    </w:p>
                  </w:txbxContent>
                </v:textbox>
                <w10:wrap anchorx="margin" anchory="page"/>
              </v:rect>
            </w:pict>
          </w:r>
          <w:r w:rsidRPr="0068273F">
            <w:rPr>
              <w:rFonts w:ascii="Century Schoolbook" w:hAnsi="Century Schoolbook"/>
              <w:smallCaps/>
              <w:noProof/>
              <w:color w:val="4F271C"/>
              <w:spacing w:val="10"/>
              <w:sz w:val="32"/>
              <w:szCs w:val="32"/>
              <w:lang w:eastAsia="en-US"/>
            </w:rPr>
            <w:pict>
              <v:group id="_x0000_s1098" style="position:absolute;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4f81bd [3204]" stroked="f" strokecolor="#bfb675">
                    <v:fill color2="#95b3d7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b8cce4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4f81bd [3204]" strokeweight="2.25pt"/>
                  <v:shape id="_x0000_s1103" type="#_x0000_t32" style="position:absolute;left:6587;top:8835;width:0;height:16114;mso-position-horizontal-relative:margin;mso-position-vertical-relative:page;mso-width-relative:right-margin-area" o:connectortype="straight" strokecolor="#b8cce4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dbe5f1 [660]" strokeweight="2.25pt"/>
                </v:group>
                <v:oval id="_x0000_s1105" style="position:absolute;left:8731;top:12549;width:1737;height:1687;mso-position-horizontal-relative:margin;mso-position-vertical-relative:page" fillcolor="#4f81bd [3204]" strokecolor="#4f81bd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4f81bd [3204]" strokecolor="#4f81bd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68273F">
            <w:rPr>
              <w:rFonts w:ascii="Century Schoolbook" w:hAnsi="Century Schoolbook"/>
              <w:smallCaps/>
              <w:noProof/>
              <w:color w:val="4F271C"/>
              <w:spacing w:val="10"/>
              <w:sz w:val="32"/>
              <w:szCs w:val="32"/>
            </w:rPr>
            <w:pict>
              <v:oval id="_x0000_s1097" style="position:absolute;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68273F">
            <w:rPr>
              <w:rFonts w:ascii="Century Schoolbook" w:hAnsi="Century Schoolbook"/>
              <w:smallCaps/>
              <w:noProof/>
              <w:color w:val="4F271C"/>
              <w:spacing w:val="10"/>
              <w:sz w:val="32"/>
              <w:szCs w:val="32"/>
            </w:rPr>
            <w:pict>
              <v:rect id="_x0000_s1096" style="position:absolute;margin-left:0;margin-top:0;width:258.55pt;height:64.25pt;z-index:251674624;mso-width-percent:600;mso-position-horizontal:left;mso-position-horizontal-relative:margin;mso-position-vertical:bottom;mso-position-vertical-relative:margin;mso-width-percent:600" o:allowincell="f" stroked="f">
                <v:textbox style="mso-next-textbox:#_x0000_s1096">
                  <w:txbxContent>
                    <w:p w:rsidR="002749C3" w:rsidRDefault="0068273F">
                      <w:pPr>
                        <w:spacing w:after="100"/>
                        <w:rPr>
                          <w:color w:val="365F91" w:themeColor="accent1" w:themeShade="BF"/>
                          <w:sz w:val="24"/>
                          <w:szCs w:val="24"/>
                        </w:rPr>
                      </w:pPr>
                      <w:sdt>
                        <w:sdtPr>
                          <w:rPr>
                            <w:color w:val="365F91" w:themeColor="accent1" w:themeShade="BF"/>
                            <w:sz w:val="24"/>
                            <w:szCs w:val="24"/>
                          </w:rPr>
                          <w:alias w:val="Author"/>
                          <w:id w:val="280430085"/>
                          <w:text/>
                        </w:sdtPr>
                        <w:sdtContent>
                          <w:r w:rsidR="002749C3">
                            <w:rPr>
                              <w:color w:val="365F91" w:themeColor="accent1" w:themeShade="BF"/>
                              <w:sz w:val="24"/>
                              <w:szCs w:val="24"/>
                            </w:rPr>
                            <w:t>Andrew Matthews</w:t>
                          </w:r>
                        </w:sdtContent>
                      </w:sdt>
                    </w:p>
                    <w:p w:rsidR="002749C3" w:rsidRDefault="0068273F">
                      <w:pPr>
                        <w:spacing w:after="100"/>
                        <w:rPr>
                          <w:color w:val="365F91" w:themeColor="accent1" w:themeShade="BF"/>
                        </w:rPr>
                      </w:pPr>
                      <w:sdt>
                        <w:sdtPr>
                          <w:rPr>
                            <w:color w:val="365F9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rsidR="002749C3">
                            <w:rPr>
                              <w:color w:val="365F91" w:themeColor="accent1" w:themeShade="BF"/>
                              <w:sz w:val="24"/>
                              <w:szCs w:val="24"/>
                            </w:rPr>
                            <w:t>6/19/2007</w:t>
                          </w:r>
                        </w:sdtContent>
                      </w:sdt>
                    </w:p>
                  </w:txbxContent>
                </v:textbox>
                <w10:wrap anchorx="margin" anchory="margin"/>
              </v:rect>
            </w:pict>
          </w:r>
          <w:r w:rsidR="008D082A">
            <w:br w:type="page"/>
          </w:r>
        </w:p>
      </w:sdtContent>
    </w:sdt>
    <w:p w:rsidR="00194241" w:rsidRDefault="0068273F">
      <w:pPr>
        <w:pStyle w:val="Title"/>
      </w:pPr>
      <w:sdt>
        <w:sdtPr>
          <w:id w:val="112299847"/>
          <w:docPartObj>
            <w:docPartGallery w:val="Quick Parts"/>
            <w:docPartUnique/>
          </w:docPartObj>
        </w:sdtPr>
        <w:sdtContent>
          <w:r w:rsidRPr="0068273F">
            <w:rPr>
              <w:rFonts w:ascii="Century Schoolbook" w:hAnsi="Century Schoolbook"/>
              <w:noProof/>
              <w:color w:val="4F271C"/>
              <w:sz w:val="32"/>
              <w:szCs w:val="32"/>
            </w:rPr>
            <w:pict>
              <v:oval id="_x0000_s1094" style="position:absolute;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rPr>
          <w:alias w:val="Title"/>
          <w:tag w:val="Title"/>
          <w:id w:val="221498486"/>
          <w:dataBinding w:prefixMappings="xmlns:ns0='http://purl.org/dc/elements/1.1/' xmlns:ns1='http://schemas.openxmlformats.org/package/2006/metadata/core-properties' " w:xpath="/ns1:coreProperties[1]/ns0:title[1]" w:storeItemID="{6C3C8BC8-F283-45AE-878A-BAB7291924A1}"/>
          <w:text/>
        </w:sdtPr>
        <w:sdtContent>
          <w:r w:rsidR="00E17E4B">
            <w:rPr>
              <w:rFonts w:asciiTheme="minorHAnsi" w:hAnsiTheme="minorHAnsi"/>
              <w:spacing w:val="0"/>
            </w:rPr>
            <w:t>Getting Started With LINQ to RDF</w:t>
          </w:r>
        </w:sdtContent>
      </w:sdt>
      <w:r w:rsidRPr="0068273F">
        <w:rPr>
          <w:szCs w:val="52"/>
        </w:rPr>
        <w:pict>
          <v:group id="_x0000_s1086" style="position:absolute;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68273F">
        <w:rPr>
          <w:szCs w:val="52"/>
        </w:rPr>
        <w:pict>
          <v:group id="_x0000_s1083" style="position:absolute;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68273F">
        <w:rPr>
          <w:szCs w:val="52"/>
        </w:rPr>
        <w:pict>
          <v:group id="_x0000_s1080" style="position:absolute;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68273F">
        <w:rPr>
          <w:szCs w:val="52"/>
        </w:rPr>
        <w:pict>
          <v:group id="_x0000_s1077" style="position:absolute;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68273F">
        <w:rPr>
          <w:szCs w:val="52"/>
        </w:rPr>
        <w:pict>
          <v:group id="_x0000_s1074" style="position:absolute;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68273F">
        <w:rPr>
          <w:szCs w:val="52"/>
        </w:rPr>
        <w:pict>
          <v:group id="_x0000_s1071" style="position:absolute;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68273F">
        <w:rPr>
          <w:szCs w:val="52"/>
        </w:rPr>
        <w:pict>
          <v:group id="_x0000_s1068" style="position:absolute;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68273F">
        <w:rPr>
          <w:szCs w:val="52"/>
        </w:rPr>
        <w:pict>
          <v:group id="_x0000_s1065" style="position:absolute;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68273F">
        <w:rPr>
          <w:szCs w:val="52"/>
        </w:rPr>
        <w:pict>
          <v:group id="_x0000_s1062" style="position:absolute;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68273F">
        <w:rPr>
          <w:szCs w:val="52"/>
        </w:rPr>
        <w:pict>
          <v:group id="_x0000_s1059" style="position:absolute;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68273F">
        <w:rPr>
          <w:szCs w:val="52"/>
        </w:rPr>
        <w:pict>
          <v:group id="_x0000_s1056" style="position:absolute;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68273F">
        <w:rPr>
          <w:szCs w:val="52"/>
        </w:rPr>
        <w:pict>
          <v:group id="_x0000_s1053" style="position:absolute;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68273F">
        <w:rPr>
          <w:szCs w:val="52"/>
        </w:rPr>
        <w:pict>
          <v:group id="_x0000_s1050" style="position:absolute;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68273F">
        <w:rPr>
          <w:szCs w:val="52"/>
        </w:rPr>
        <w:pict>
          <v:group id="_x0000_s1047" style="position:absolute;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68273F">
        <w:rPr>
          <w:szCs w:val="52"/>
        </w:rPr>
        <w:pict>
          <v:group id="_x0000_s1044" style="position:absolute;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68273F">
        <w:rPr>
          <w:szCs w:val="52"/>
        </w:rPr>
        <w:pict>
          <v:group id="_x0000_s1041" style="position:absolute;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68273F">
        <w:rPr>
          <w:szCs w:val="52"/>
        </w:rPr>
        <w:pict>
          <v:group id="_x0000_s1038" style="position:absolute;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68273F">
        <w:rPr>
          <w:szCs w:val="52"/>
        </w:rPr>
        <w:pict>
          <v:group id="_x0000_s1035" style="position:absolute;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68273F">
        <w:rPr>
          <w:szCs w:val="52"/>
        </w:rPr>
        <w:pict>
          <v:group id="_x0000_s1032" style="position:absolute;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68273F">
        <w:rPr>
          <w:szCs w:val="52"/>
        </w:rPr>
        <w:pict>
          <v:group id="_x0000_s1029" style="position:absolute;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68273F">
        <w:rPr>
          <w:szCs w:val="52"/>
        </w:rPr>
        <w:pict>
          <v:group id="_x0000_s1026" style="position:absolute;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ubtitle"/>
        <w:tag w:val="Subtitle"/>
        <w:id w:val="221498499"/>
        <w:dataBinding w:prefixMappings="xmlns:ns0='http://purl.org/dc/elements/1.1/' xmlns:ns1='http://schemas.openxmlformats.org/package/2006/metadata/core-properties' " w:xpath="/ns1:coreProperties[1]/ns0:subject[1]" w:storeItemID="{6C3C8BC8-F283-45AE-878A-BAB7291924A1}"/>
        <w:text/>
      </w:sdtPr>
      <w:sdtContent>
        <w:p w:rsidR="00194241" w:rsidRDefault="00E17E4B">
          <w:pPr>
            <w:pStyle w:val="Subtitle"/>
          </w:pPr>
          <w:r>
            <w:t>Semantic web applications in .NET</w:t>
          </w:r>
        </w:p>
      </w:sdtContent>
    </w:sdt>
    <w:p w:rsidR="00194241" w:rsidRDefault="00E17E4B" w:rsidP="006861B2">
      <w:pPr>
        <w:pStyle w:val="Heading1"/>
      </w:pPr>
      <w:r>
        <w:t>What are the components of a semantic web application?</w:t>
      </w:r>
    </w:p>
    <w:p w:rsidR="006861B2" w:rsidRDefault="006861B2" w:rsidP="003A6806">
      <w:r>
        <w:t>Within the context of this document, Semantic Web Application means “</w:t>
      </w:r>
      <w:r>
        <w:rPr>
          <w:i/>
        </w:rPr>
        <w:t xml:space="preserve">application that uses RDF and related technologies”. </w:t>
      </w:r>
      <w:r>
        <w:t xml:space="preserve">That is – an application that represents information as a graph structure using RDF. It’s beyond the scope of this document to explain the whole pyramid of standards and technologies needed to support the semantic web. Instead I’ll give </w:t>
      </w:r>
      <w:r w:rsidR="003A6806">
        <w:t xml:space="preserve">context </w:t>
      </w:r>
      <w:r>
        <w:t>enough for you to know what steps are required to get your Semantic Web Application working.</w:t>
      </w:r>
    </w:p>
    <w:p w:rsidR="00996A96" w:rsidRDefault="006861B2" w:rsidP="00996A96">
      <w:pPr>
        <w:keepNext/>
      </w:pPr>
      <w:r>
        <w:rPr>
          <w:noProof/>
          <w:lang w:val="en-AU" w:eastAsia="en-AU"/>
        </w:rPr>
        <w:drawing>
          <wp:inline distT="0" distB="0" distL="0" distR="0">
            <wp:extent cx="3371850" cy="1619250"/>
            <wp:effectExtent l="38100" t="19050" r="571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861B2" w:rsidRDefault="00996A96" w:rsidP="00996A96">
      <w:pPr>
        <w:pStyle w:val="Caption"/>
        <w:jc w:val="left"/>
      </w:pPr>
      <w:r>
        <w:t xml:space="preserve">Figure </w:t>
      </w:r>
      <w:fldSimple w:instr=" SEQ Figure \* ARABIC ">
        <w:r w:rsidR="00441B4B">
          <w:rPr>
            <w:noProof/>
          </w:rPr>
          <w:t>1</w:t>
        </w:r>
      </w:fldSimple>
      <w:r>
        <w:t xml:space="preserve"> Major technologies employed with LinqToRdf</w:t>
      </w:r>
    </w:p>
    <w:p w:rsidR="00DD2931" w:rsidRPr="00DF0869" w:rsidRDefault="00DF0869" w:rsidP="00DF0869">
      <w:r>
        <w:t>LinqToRdf uses</w:t>
      </w:r>
      <w:r w:rsidR="00DD2931">
        <w:t xml:space="preserve"> the SemWeb</w:t>
      </w:r>
      <w:r w:rsidR="003A6806">
        <w:t>.NET</w:t>
      </w:r>
      <w:r w:rsidR="00DD2931">
        <w:t xml:space="preserve"> </w:t>
      </w:r>
      <w:r w:rsidR="003A6806">
        <w:t xml:space="preserve">framework </w:t>
      </w:r>
      <w:r w:rsidR="00DD2931">
        <w:t>by Joshua Tau</w:t>
      </w:r>
      <w:r>
        <w:t>berer</w:t>
      </w:r>
      <w:r w:rsidR="00DD2931">
        <w:t xml:space="preserve">, which provides a platform for working with OWL and SPARQL. It </w:t>
      </w:r>
      <w:r w:rsidR="003A6806">
        <w:t xml:space="preserve">also </w:t>
      </w:r>
      <w:r w:rsidR="00DD2931">
        <w:t>uses the .NET 3.5 namespace System.</w:t>
      </w:r>
      <w:r w:rsidR="003A6806">
        <w:t>Linq</w:t>
      </w:r>
      <w:r w:rsidR="00DD2931">
        <w:t xml:space="preserve"> which will be released as part of Visual Studio .NET 2008.</w:t>
      </w:r>
      <w:r w:rsidR="00D95CAF">
        <w:t xml:space="preserve"> The current versi</w:t>
      </w:r>
      <w:r w:rsidR="003A6806">
        <w:t>on at time of writing is targeted</w:t>
      </w:r>
      <w:r w:rsidR="00D95CAF">
        <w:t xml:space="preserve"> at Visual Studio .NET 2008 beta 2.</w:t>
      </w:r>
    </w:p>
    <w:p w:rsidR="00DF0869" w:rsidRDefault="00DF0869" w:rsidP="00DF0869">
      <w:pPr>
        <w:keepNext/>
      </w:pPr>
      <w:r>
        <w:rPr>
          <w:noProof/>
          <w:lang w:val="en-AU" w:eastAsia="en-AU"/>
        </w:rPr>
        <w:drawing>
          <wp:inline distT="0" distB="0" distL="0" distR="0">
            <wp:extent cx="3505200" cy="2281651"/>
            <wp:effectExtent l="1905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srcRect/>
                    <a:stretch>
                      <a:fillRect/>
                    </a:stretch>
                  </pic:blipFill>
                  <pic:spPr bwMode="auto">
                    <a:xfrm>
                      <a:off x="0" y="0"/>
                      <a:ext cx="3505952" cy="2282141"/>
                    </a:xfrm>
                    <a:prstGeom prst="rect">
                      <a:avLst/>
                    </a:prstGeom>
                    <a:noFill/>
                  </pic:spPr>
                </pic:pic>
              </a:graphicData>
            </a:graphic>
          </wp:inline>
        </w:drawing>
      </w:r>
    </w:p>
    <w:p w:rsidR="00996A96" w:rsidRDefault="00DF0869" w:rsidP="00DF0869">
      <w:pPr>
        <w:pStyle w:val="Caption"/>
        <w:jc w:val="left"/>
      </w:pPr>
      <w:bookmarkStart w:id="0" w:name="_Ref170014909"/>
      <w:bookmarkStart w:id="1" w:name="_Ref170014921"/>
      <w:r>
        <w:t xml:space="preserve">Figure </w:t>
      </w:r>
      <w:fldSimple w:instr=" SEQ Figure \* ARABIC ">
        <w:r w:rsidR="00441B4B">
          <w:rPr>
            <w:noProof/>
          </w:rPr>
          <w:t>2</w:t>
        </w:r>
      </w:fldSimple>
      <w:bookmarkEnd w:id="0"/>
      <w:r>
        <w:t xml:space="preserve"> The semantic web technology stack</w:t>
      </w:r>
      <w:bookmarkEnd w:id="1"/>
    </w:p>
    <w:p w:rsidR="00DD2931" w:rsidRPr="00DD2931" w:rsidRDefault="0068273F" w:rsidP="00DD2931">
      <w:r>
        <w:fldChar w:fldCharType="begin"/>
      </w:r>
      <w:r w:rsidR="00DD2931">
        <w:instrText xml:space="preserve"> REF _Ref170014909 \h </w:instrText>
      </w:r>
      <w:r>
        <w:fldChar w:fldCharType="separate"/>
      </w:r>
      <w:r w:rsidR="00441B4B">
        <w:t xml:space="preserve">Figure </w:t>
      </w:r>
      <w:r w:rsidR="00441B4B">
        <w:rPr>
          <w:noProof/>
        </w:rPr>
        <w:t>2</w:t>
      </w:r>
      <w:r>
        <w:fldChar w:fldCharType="end"/>
      </w:r>
      <w:r w:rsidR="003A6806">
        <w:t>,</w:t>
      </w:r>
      <w:r w:rsidR="00DD2931">
        <w:t xml:space="preserve"> </w:t>
      </w:r>
      <w:r>
        <w:fldChar w:fldCharType="begin"/>
      </w:r>
      <w:r w:rsidR="00DD2931">
        <w:instrText xml:space="preserve"> REF _Ref170014921 \p \h </w:instrText>
      </w:r>
      <w:r>
        <w:fldChar w:fldCharType="separate"/>
      </w:r>
      <w:r w:rsidR="00441B4B">
        <w:t>above</w:t>
      </w:r>
      <w:r>
        <w:fldChar w:fldCharType="end"/>
      </w:r>
      <w:r w:rsidR="003A6806">
        <w:t>,</w:t>
      </w:r>
      <w:r w:rsidR="00DD2931">
        <w:t xml:space="preserve"> shows the hierarchy of technologies that are involved in the semantic web.</w:t>
      </w:r>
    </w:p>
    <w:p w:rsidR="00DF0869" w:rsidRPr="00996A96" w:rsidRDefault="00DF0869" w:rsidP="00996A96"/>
    <w:p w:rsidR="00E17E4B" w:rsidRDefault="00E17E4B" w:rsidP="006861B2">
      <w:pPr>
        <w:pStyle w:val="Heading2"/>
      </w:pPr>
      <w:r>
        <w:t>What do you need to do semantic web programming with LinqToRdf?</w:t>
      </w:r>
    </w:p>
    <w:p w:rsidR="00DD2931" w:rsidRDefault="00DD2931" w:rsidP="00DD2931">
      <w:r>
        <w:t xml:space="preserve">LinqToRdf requires an IDE that supports the latest version of LINQ, which at the time of writing </w:t>
      </w:r>
      <w:r w:rsidR="00D95CAF">
        <w:t>is</w:t>
      </w:r>
      <w:r>
        <w:t xml:space="preserve"> Visual Studio .NET </w:t>
      </w:r>
      <w:r w:rsidR="003A6806">
        <w:t xml:space="preserve">2008 </w:t>
      </w:r>
      <w:r>
        <w:t xml:space="preserve">Beta </w:t>
      </w:r>
      <w:r w:rsidR="00D95CAF">
        <w:t>2</w:t>
      </w:r>
      <w:r>
        <w:t xml:space="preserve">. The </w:t>
      </w:r>
      <w:r w:rsidR="00D95CAF">
        <w:t xml:space="preserve">3.5 version of the .NET </w:t>
      </w:r>
      <w:r>
        <w:t xml:space="preserve">framework </w:t>
      </w:r>
      <w:r w:rsidR="00D95CAF">
        <w:t xml:space="preserve">that comes with beta 2 has a go-live license, so it should not change substantially prior to release. </w:t>
      </w:r>
    </w:p>
    <w:p w:rsidR="00892242" w:rsidRDefault="00892242" w:rsidP="00DD2931">
      <w:r>
        <w:t>Get the latest release, if you haven’t already, and install it.</w:t>
      </w:r>
    </w:p>
    <w:p w:rsidR="006861B2" w:rsidRDefault="006861B2" w:rsidP="006861B2">
      <w:pPr>
        <w:pStyle w:val="Heading2"/>
      </w:pPr>
      <w:r>
        <w:t>Where to get LinqToRdf</w:t>
      </w:r>
    </w:p>
    <w:p w:rsidR="00892242" w:rsidRPr="00892242" w:rsidRDefault="00892242" w:rsidP="00892242">
      <w:r>
        <w:t xml:space="preserve">You can download the latest release from </w:t>
      </w:r>
      <w:r w:rsidR="00BB40CD" w:rsidRPr="00D95CAF">
        <w:t>Google</w:t>
      </w:r>
      <w:r w:rsidRPr="00D95CAF">
        <w:t xml:space="preserve"> code</w:t>
      </w:r>
      <w:r w:rsidR="00D95CAF">
        <w:t xml:space="preserve"> (latest version at time of writing is </w:t>
      </w:r>
      <w:hyperlink r:id="rId17" w:history="1">
        <w:r w:rsidR="003A6806">
          <w:rPr>
            <w:rStyle w:val="Hyperlink"/>
          </w:rPr>
          <w:t>LinqToRdf-0.4.msi</w:t>
        </w:r>
      </w:hyperlink>
      <w:r w:rsidR="00D95CAF">
        <w:t xml:space="preserve">) </w:t>
      </w:r>
      <w:r w:rsidR="00BB40CD">
        <w:t>.</w:t>
      </w:r>
      <w:r>
        <w:t xml:space="preserve"> </w:t>
      </w:r>
      <w:r w:rsidR="003A6806">
        <w:t xml:space="preserve">If you want to use the visual designer in VS.NET 2008 beta 2, you will also need to download and install </w:t>
      </w:r>
      <w:hyperlink r:id="rId18" w:history="1">
        <w:r w:rsidR="003A6806" w:rsidRPr="003A6806">
          <w:rPr>
            <w:rStyle w:val="Hyperlink"/>
          </w:rPr>
          <w:t>LinqToRdfDesigner-0.4.msi</w:t>
        </w:r>
      </w:hyperlink>
      <w:r w:rsidR="003A6806">
        <w:t xml:space="preserve">, also available for download from the Google Code website. </w:t>
      </w:r>
      <w:r w:rsidR="00E6451A">
        <w:t xml:space="preserve">Check </w:t>
      </w:r>
      <w:r w:rsidR="003A6806">
        <w:t>t</w:t>
      </w:r>
      <w:r w:rsidR="00E6451A">
        <w:t xml:space="preserve">he </w:t>
      </w:r>
      <w:hyperlink r:id="rId19" w:history="1">
        <w:r w:rsidR="00E6451A" w:rsidRPr="00E6451A">
          <w:rPr>
            <w:rStyle w:val="Hyperlink"/>
          </w:rPr>
          <w:t>linqtordf-discuss</w:t>
        </w:r>
      </w:hyperlink>
      <w:r w:rsidR="00E6451A">
        <w:t xml:space="preserve"> discussion forum for announcements of newer releases. </w:t>
      </w:r>
    </w:p>
    <w:p w:rsidR="00E17E4B" w:rsidRDefault="006861B2" w:rsidP="006861B2">
      <w:pPr>
        <w:pStyle w:val="Heading1"/>
      </w:pPr>
      <w:r>
        <w:t>Installation procedure</w:t>
      </w:r>
    </w:p>
    <w:p w:rsidR="00E6451A" w:rsidRPr="00D95CAF" w:rsidRDefault="00E6451A" w:rsidP="00E6451A">
      <w:r>
        <w:t>Installation is a simple matter of double clicking the MSI file, and deciding where to install the assemblies for LinqToRdf.</w:t>
      </w:r>
      <w:r w:rsidR="00D95CAF">
        <w:t xml:space="preserve"> The default location will be in a LinqTordf-0.x directory under “</w:t>
      </w:r>
      <w:r w:rsidR="00D95CAF" w:rsidRPr="00D95CAF">
        <w:rPr>
          <w:i/>
        </w:rPr>
        <w:t>c:\Program Files</w:t>
      </w:r>
      <w:r w:rsidR="00D95CAF">
        <w:rPr>
          <w:i/>
        </w:rPr>
        <w:t>”</w:t>
      </w:r>
      <w:r w:rsidR="00D95CAF">
        <w:t>.</w:t>
      </w:r>
      <w:r w:rsidR="003A6806">
        <w:t xml:space="preserve"> It is recommended that you stay with that location. Once LinqToRdf is installed, you should then install LinqToRdfDesigner, which will register the DSL (Domain Specific Language) add-in to Visual Studio. Note that LinqToRdf and LinqToRdfDesigner will only work with Visual Studio 2008 and above.</w:t>
      </w:r>
    </w:p>
    <w:p w:rsidR="00E17E4B" w:rsidRDefault="00E17E4B" w:rsidP="006861B2">
      <w:pPr>
        <w:pStyle w:val="Heading1"/>
      </w:pPr>
      <w:r>
        <w:t>Creating an Ontology</w:t>
      </w:r>
    </w:p>
    <w:p w:rsidR="00E6451A" w:rsidRDefault="00E6451A" w:rsidP="00E6451A">
      <w:r>
        <w:t>The details of the OWL standard are beyond the scope of this document. The standards document is found at the W3C</w:t>
      </w:r>
      <w:r>
        <w:rPr>
          <w:rStyle w:val="FootnoteReference"/>
        </w:rPr>
        <w:footnoteReference w:id="2"/>
      </w:r>
      <w:r>
        <w:t xml:space="preserve">. </w:t>
      </w:r>
      <w:r w:rsidR="00E456A6">
        <w:t>T</w:t>
      </w:r>
      <w:r>
        <w:t xml:space="preserve">here are various tools available for creating </w:t>
      </w:r>
      <w:r w:rsidR="00E456A6">
        <w:t>RDF, and it is important to know that the SemWeb library can understand the Notation 3 syntax</w:t>
      </w:r>
      <w:r w:rsidR="00E456A6">
        <w:rPr>
          <w:rStyle w:val="FootnoteReference"/>
        </w:rPr>
        <w:footnoteReference w:id="3"/>
      </w:r>
      <w:r w:rsidR="003A6806">
        <w:rPr>
          <w:rStyle w:val="FootnoteReference"/>
        </w:rPr>
        <w:footnoteReference w:id="4"/>
      </w:r>
      <w:r w:rsidR="00E456A6">
        <w:t xml:space="preserve">, which is a human readable (non-XML) variant of RDF. The examples we’ll be using in the rest of this document use Notation 3 (or N3 for short). </w:t>
      </w:r>
      <w:r w:rsidR="001B27F5">
        <w:t>If your requirements are modest the LinqToRdf graphical designer should be sufficient for most tasks. If you need to create more complex ontologies, or if you need them to be created in OWL, RDF or RDFS format, then y</w:t>
      </w:r>
      <w:r w:rsidR="00E456A6">
        <w:t>ou might want to consider tools such as Protégé.</w:t>
      </w:r>
      <w:r w:rsidR="001B27F5">
        <w:t xml:space="preserve"> LinqToRdfDesigner will be covered in a later section. This section shows how the LinqToRdf framework can be used without any other support.</w:t>
      </w:r>
    </w:p>
    <w:p w:rsidR="00E456A6" w:rsidRDefault="00E456A6" w:rsidP="00E6451A">
      <w:r>
        <w:t>Let’s start with a simple ontology for recording MP3 files. The ontology file should have an extension of n3. Let’s call ours music.n3. First you define the XML namespaces you will be working with:</w:t>
      </w:r>
    </w:p>
    <w:p w:rsidR="00E456A6" w:rsidRPr="00E456A6" w:rsidRDefault="00E456A6" w:rsidP="00FE0D1D">
      <w:pPr>
        <w:pStyle w:val="Code"/>
      </w:pPr>
      <w:r w:rsidRPr="00E456A6">
        <w:t>@prefix rdf:  &lt;http://www.w3.org/1999/02/22-rdf-syntax-ns#&gt; .</w:t>
      </w:r>
    </w:p>
    <w:p w:rsidR="00E456A6" w:rsidRPr="00E456A6" w:rsidRDefault="00E456A6" w:rsidP="00FE0D1D">
      <w:pPr>
        <w:pStyle w:val="Code"/>
      </w:pPr>
      <w:r w:rsidRPr="00E456A6">
        <w:t>@prefix daml: &lt;http://www.daml.org/2001/03/daml+oil#&gt; .</w:t>
      </w:r>
    </w:p>
    <w:p w:rsidR="00E456A6" w:rsidRPr="00E456A6" w:rsidRDefault="00E456A6" w:rsidP="00FE0D1D">
      <w:pPr>
        <w:pStyle w:val="Code"/>
      </w:pPr>
      <w:r w:rsidRPr="00E456A6">
        <w:t>@prefix log: &lt;http://www.w3.org/2000/10/swap/log#&gt; .</w:t>
      </w:r>
    </w:p>
    <w:p w:rsidR="00E456A6" w:rsidRPr="00E456A6" w:rsidRDefault="00E456A6" w:rsidP="00FE0D1D">
      <w:pPr>
        <w:pStyle w:val="Code"/>
      </w:pPr>
      <w:r w:rsidRPr="00E456A6">
        <w:t>@prefix rdfs: &lt;http://www.w3.org/2000/01/rdf-schema#&gt; .</w:t>
      </w:r>
    </w:p>
    <w:p w:rsidR="00E456A6" w:rsidRPr="00E456A6" w:rsidRDefault="00E456A6" w:rsidP="00FE0D1D">
      <w:pPr>
        <w:pStyle w:val="Code"/>
      </w:pPr>
      <w:r w:rsidRPr="00E456A6">
        <w:lastRenderedPageBreak/>
        <w:t>@prefix owl:  &lt;http://www.w3.org/2002/07/owl#&gt; .</w:t>
      </w:r>
    </w:p>
    <w:p w:rsidR="00E456A6" w:rsidRPr="00E456A6" w:rsidRDefault="00E456A6" w:rsidP="00FE0D1D">
      <w:pPr>
        <w:pStyle w:val="Code"/>
      </w:pPr>
      <w:r w:rsidRPr="00E456A6">
        <w:t>@prefix xsdt: &lt;http://www.w3.org/2001/XMLSchema#&gt;.</w:t>
      </w:r>
    </w:p>
    <w:p w:rsidR="00E456A6" w:rsidRDefault="00E456A6" w:rsidP="008A1513">
      <w:pPr>
        <w:pStyle w:val="Code"/>
      </w:pPr>
      <w:r w:rsidRPr="00E456A6">
        <w:t>@prefix : &lt;http://aabs.purl.org/ontologies/2007/04/music#&gt; .</w:t>
      </w:r>
    </w:p>
    <w:p w:rsidR="008A1513" w:rsidRDefault="008A1513" w:rsidP="008A1513">
      <w:pPr>
        <w:pStyle w:val="Code"/>
      </w:pPr>
    </w:p>
    <w:p w:rsidR="00E456A6" w:rsidRDefault="00E456A6" w:rsidP="00E456A6">
      <w:r>
        <w:t xml:space="preserve">This imports </w:t>
      </w:r>
      <w:r w:rsidR="008A1513">
        <w:t xml:space="preserve">some of the </w:t>
      </w:r>
      <w:r>
        <w:t xml:space="preserve">standard namespaces for </w:t>
      </w:r>
      <w:r w:rsidR="004B167B">
        <w:t xml:space="preserve">OWL, </w:t>
      </w:r>
      <w:r>
        <w:t>RDF</w:t>
      </w:r>
      <w:r w:rsidR="004B167B">
        <w:t xml:space="preserve">, XML Schema datatypes and others. It also defines a default namespace to be used for all classes and properties that are going to be defined in the rest of the document. Now </w:t>
      </w:r>
      <w:r w:rsidR="00471ECF">
        <w:t>let’s</w:t>
      </w:r>
      <w:r w:rsidR="004B167B">
        <w:t xml:space="preserve"> define some classes:</w:t>
      </w:r>
    </w:p>
    <w:p w:rsidR="00E456A6" w:rsidRDefault="00E456A6" w:rsidP="00FE0D1D">
      <w:pPr>
        <w:pStyle w:val="Code"/>
      </w:pPr>
      <w:r>
        <w:t xml:space="preserve">:Album a </w:t>
      </w:r>
      <w:r w:rsidR="004B167B">
        <w:t>owl:Class</w:t>
      </w:r>
      <w:r>
        <w:t>.</w:t>
      </w:r>
    </w:p>
    <w:p w:rsidR="00E456A6" w:rsidRDefault="00E456A6" w:rsidP="00FE0D1D">
      <w:pPr>
        <w:pStyle w:val="Code"/>
      </w:pPr>
      <w:r>
        <w:t xml:space="preserve">:Track a </w:t>
      </w:r>
      <w:r w:rsidR="004B167B">
        <w:t>owl:Class</w:t>
      </w:r>
      <w:r>
        <w:t>.</w:t>
      </w:r>
    </w:p>
    <w:p w:rsidR="00E456A6" w:rsidRDefault="00E456A6" w:rsidP="00FE0D1D">
      <w:pPr>
        <w:pStyle w:val="Code"/>
      </w:pPr>
      <w:r>
        <w:t>:title rdfs:domain :Track;</w:t>
      </w:r>
    </w:p>
    <w:p w:rsidR="00E456A6" w:rsidRDefault="00E456A6" w:rsidP="00FE0D1D">
      <w:pPr>
        <w:pStyle w:val="Code"/>
      </w:pPr>
      <w:r>
        <w:tab/>
        <w:t>rdfs:range  xsdt:string.</w:t>
      </w:r>
    </w:p>
    <w:p w:rsidR="00E456A6" w:rsidRDefault="00E456A6" w:rsidP="00FE0D1D">
      <w:pPr>
        <w:pStyle w:val="Code"/>
      </w:pPr>
      <w:r>
        <w:t>:artistName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:albumName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:year </w:t>
      </w:r>
    </w:p>
    <w:p w:rsidR="00E456A6" w:rsidRDefault="00E456A6" w:rsidP="00FE0D1D">
      <w:pPr>
        <w:pStyle w:val="Code"/>
      </w:pPr>
      <w:r>
        <w:tab/>
        <w:t>rdfs:domain :Album;</w:t>
      </w:r>
    </w:p>
    <w:p w:rsidR="00E456A6" w:rsidRDefault="00E456A6" w:rsidP="00FE0D1D">
      <w:pPr>
        <w:pStyle w:val="Code"/>
      </w:pPr>
      <w:r>
        <w:tab/>
        <w:t>rdfs:range  xsdt:integer.</w:t>
      </w:r>
    </w:p>
    <w:p w:rsidR="00E456A6" w:rsidRDefault="00E456A6" w:rsidP="00FE0D1D">
      <w:pPr>
        <w:pStyle w:val="Code"/>
      </w:pPr>
      <w:r>
        <w:t>:genreName</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:comment </w:t>
      </w:r>
    </w:p>
    <w:p w:rsidR="00E456A6" w:rsidRDefault="00E456A6" w:rsidP="00FE0D1D">
      <w:pPr>
        <w:pStyle w:val="Code"/>
      </w:pPr>
      <w:r>
        <w:tab/>
        <w:t>rdfs:domain :Track;</w:t>
      </w:r>
    </w:p>
    <w:p w:rsidR="00E456A6" w:rsidRDefault="00E456A6" w:rsidP="00FE0D1D">
      <w:pPr>
        <w:pStyle w:val="Code"/>
      </w:pPr>
      <w:r>
        <w:tab/>
        <w:t>rdfs:range  xsdt:string.</w:t>
      </w:r>
    </w:p>
    <w:p w:rsidR="00E456A6" w:rsidRDefault="00E456A6" w:rsidP="00FE0D1D">
      <w:pPr>
        <w:pStyle w:val="Code"/>
      </w:pPr>
      <w:r>
        <w:t xml:space="preserve">:isTrackOn </w:t>
      </w:r>
    </w:p>
    <w:p w:rsidR="00E456A6" w:rsidRDefault="00E456A6" w:rsidP="00FE0D1D">
      <w:pPr>
        <w:pStyle w:val="Code"/>
      </w:pPr>
      <w:r>
        <w:tab/>
        <w:t>rdfs:domain :Track;</w:t>
      </w:r>
    </w:p>
    <w:p w:rsidR="00E456A6" w:rsidRDefault="00E456A6" w:rsidP="00FE0D1D">
      <w:pPr>
        <w:pStyle w:val="Code"/>
      </w:pPr>
      <w:r>
        <w:tab/>
        <w:t>rdfs:range  :Album.</w:t>
      </w:r>
    </w:p>
    <w:p w:rsidR="00E456A6" w:rsidRDefault="00E456A6" w:rsidP="00FE0D1D">
      <w:pPr>
        <w:pStyle w:val="Code"/>
      </w:pPr>
      <w:r>
        <w:t xml:space="preserve">:fileLocation </w:t>
      </w:r>
    </w:p>
    <w:p w:rsidR="00E456A6" w:rsidRDefault="00E456A6" w:rsidP="00FE0D1D">
      <w:pPr>
        <w:pStyle w:val="Code"/>
      </w:pPr>
      <w:r>
        <w:tab/>
        <w:t>rdfs:domain :Track;</w:t>
      </w:r>
    </w:p>
    <w:p w:rsidR="00E456A6" w:rsidRDefault="00E456A6" w:rsidP="00FE0D1D">
      <w:pPr>
        <w:pStyle w:val="Code"/>
      </w:pPr>
      <w:r>
        <w:tab/>
        <w:t>rdfs:range  xsdt:string.</w:t>
      </w:r>
    </w:p>
    <w:p w:rsidR="004B167B" w:rsidRDefault="004B167B" w:rsidP="00FE0D1D">
      <w:pPr>
        <w:pStyle w:val="Code"/>
      </w:pPr>
    </w:p>
    <w:p w:rsidR="004B167B" w:rsidRDefault="008A1513" w:rsidP="004B167B">
      <w:r>
        <w:t xml:space="preserve">This defines a class </w:t>
      </w:r>
      <w:r w:rsidR="004B167B">
        <w:t>Track of type owl:Class. After the class declaration</w:t>
      </w:r>
      <w:r w:rsidR="00471ECF">
        <w:t>,</w:t>
      </w:r>
      <w:r w:rsidR="004B167B">
        <w:t xml:space="preserve"> I defined some properties on the Track Class (:title, :artistName &amp;c). Because the prolog section previously defined a default namespace</w:t>
      </w:r>
      <w:r w:rsidR="00471ECF">
        <w:t>,</w:t>
      </w:r>
      <w:r w:rsidR="004B167B">
        <w:t xml:space="preserve"> these declarations are now in the </w:t>
      </w:r>
      <w:r w:rsidR="004B167B" w:rsidRPr="004B167B">
        <w:rPr>
          <w:rStyle w:val="CodeChar"/>
        </w:rPr>
        <w:t>&lt;http://aabs.purl.org/ontologies/2007/04/music#&gt;</w:t>
      </w:r>
      <w:r w:rsidR="004B167B">
        <w:t xml:space="preserve"> namespace.</w:t>
      </w:r>
      <w:r w:rsidR="00471ECF">
        <w:t xml:space="preserve"> </w:t>
      </w:r>
      <w:r>
        <w:t>That’s all that’s required to define our simple ontology. N</w:t>
      </w:r>
      <w:r w:rsidR="00471ECF">
        <w:t xml:space="preserve">ow we </w:t>
      </w:r>
      <w:r>
        <w:t xml:space="preserve">can </w:t>
      </w:r>
      <w:r w:rsidR="00471ECF">
        <w:t>to create some data for MP3 files.</w:t>
      </w:r>
    </w:p>
    <w:p w:rsidR="00471ECF" w:rsidRDefault="00471ECF" w:rsidP="004B167B">
      <w:r>
        <w:t>Create another file called mp3s.n3 and add the following:</w:t>
      </w:r>
    </w:p>
    <w:p w:rsidR="00471ECF" w:rsidRDefault="00471ECF" w:rsidP="00FE0D1D">
      <w:pPr>
        <w:pStyle w:val="Code"/>
      </w:pPr>
      <w:r>
        <w:t>@prefix ns1: &lt;http://aabs.purl.org/ontologies/2007/04/music#&gt; .</w:t>
      </w:r>
    </w:p>
    <w:p w:rsidR="00471ECF" w:rsidRDefault="00471ECF" w:rsidP="00FE0D1D">
      <w:pPr>
        <w:pStyle w:val="Code"/>
      </w:pPr>
      <w:r>
        <w:t>ns1:Track_-861912094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"C:\\Users\\andrew.matthews\\Music\\hist5_20060829.mp3" .</w:t>
      </w:r>
    </w:p>
    <w:p w:rsidR="00471ECF" w:rsidRDefault="00471ECF" w:rsidP="00FE0D1D">
      <w:pPr>
        <w:pStyle w:val="Code"/>
      </w:pPr>
      <w:r>
        <w:t>ns1:Track_-1378138934 &lt;http://www.w3.org/1999/02/22-rdf-syntax-ns#type&gt; ns1:Track ;</w:t>
      </w:r>
    </w:p>
    <w:p w:rsidR="00471ECF" w:rsidRDefault="00471ECF" w:rsidP="00FE0D1D">
      <w:pPr>
        <w:pStyle w:val="Code"/>
      </w:pPr>
      <w:r>
        <w:tab/>
        <w:t>ns1:title "History 5 | Fall 2006 | UC Berkeley" ;</w:t>
      </w:r>
    </w:p>
    <w:p w:rsidR="00471ECF" w:rsidRDefault="00471ECF" w:rsidP="00FE0D1D">
      <w:pPr>
        <w:pStyle w:val="Code"/>
      </w:pPr>
      <w:r>
        <w:tab/>
        <w:t>ns1:artistName "Thomas Laqueur" ;</w:t>
      </w:r>
    </w:p>
    <w:p w:rsidR="00471ECF" w:rsidRDefault="00471ECF" w:rsidP="00FE0D1D">
      <w:pPr>
        <w:pStyle w:val="Code"/>
      </w:pPr>
      <w:r>
        <w:tab/>
        <w:t>ns1:albumName "History 5 | Fall 2006 | UC Berkeley" ;</w:t>
      </w:r>
    </w:p>
    <w:p w:rsidR="00471ECF" w:rsidRDefault="00471ECF" w:rsidP="00FE0D1D">
      <w:pPr>
        <w:pStyle w:val="Code"/>
      </w:pPr>
      <w:r>
        <w:tab/>
        <w:t>ns1:year "2006" ;</w:t>
      </w:r>
    </w:p>
    <w:p w:rsidR="00471ECF" w:rsidRDefault="00471ECF" w:rsidP="00FE0D1D">
      <w:pPr>
        <w:pStyle w:val="Code"/>
      </w:pPr>
      <w:r>
        <w:tab/>
        <w:t>ns1:genreName "History 5 | Fall 2006 | UC Berkeley" ;</w:t>
      </w:r>
    </w:p>
    <w:p w:rsidR="00471ECF" w:rsidRDefault="00471ECF" w:rsidP="00FE0D1D">
      <w:pPr>
        <w:pStyle w:val="Code"/>
      </w:pPr>
      <w:r>
        <w:tab/>
        <w:t>ns1:comment " (C) Copyright 2006, UC Regents" ;</w:t>
      </w:r>
    </w:p>
    <w:p w:rsidR="00471ECF" w:rsidRDefault="00471ECF" w:rsidP="00FE0D1D">
      <w:pPr>
        <w:pStyle w:val="Code"/>
      </w:pPr>
      <w:r>
        <w:tab/>
        <w:t>ns1:fileLocation "C:\\Users\\andrew.matthews\\Music\\hist5_20060831.mp3" .</w:t>
      </w:r>
    </w:p>
    <w:p w:rsidR="00471ECF" w:rsidRDefault="00471ECF" w:rsidP="00FE0D1D">
      <w:pPr>
        <w:pStyle w:val="Code"/>
      </w:pPr>
      <w:r>
        <w:t>ns1:Track_583675819 &lt;http://www.w3.org/1999/02/22-rdf-syntax-ns#type&gt; ns1:Track ;</w:t>
      </w:r>
    </w:p>
    <w:p w:rsidR="00471ECF" w:rsidRDefault="00471ECF" w:rsidP="00FE0D1D">
      <w:pPr>
        <w:pStyle w:val="Code"/>
      </w:pPr>
      <w:r>
        <w:tab/>
        <w:t>ns1:title "Rory Blyth: The Smartest Man in the World\u0000" ;</w:t>
      </w:r>
    </w:p>
    <w:p w:rsidR="00471ECF" w:rsidRDefault="00471ECF" w:rsidP="00FE0D1D">
      <w:pPr>
        <w:pStyle w:val="Code"/>
      </w:pPr>
      <w:r>
        <w:tab/>
        <w:t>ns1:artistName "Rory Blyth\u0000" ;</w:t>
      </w:r>
    </w:p>
    <w:p w:rsidR="00471ECF" w:rsidRDefault="00471ECF" w:rsidP="00FE0D1D">
      <w:pPr>
        <w:pStyle w:val="Code"/>
      </w:pPr>
      <w:r>
        <w:tab/>
        <w:t>ns1:albumName "Rory Blyth: The Smartest Man in the World\u0000" ;</w:t>
      </w:r>
    </w:p>
    <w:p w:rsidR="00471ECF" w:rsidRDefault="00471ECF" w:rsidP="00FE0D1D">
      <w:pPr>
        <w:pStyle w:val="Code"/>
      </w:pPr>
      <w:r>
        <w:tab/>
        <w:t>ns1:year "2007\u0000" ;</w:t>
      </w:r>
    </w:p>
    <w:p w:rsidR="00471ECF" w:rsidRDefault="00471ECF" w:rsidP="00FE0D1D">
      <w:pPr>
        <w:pStyle w:val="Code"/>
      </w:pPr>
      <w:r>
        <w:tab/>
        <w:t>ns1:genreName "Rory Blyth: The Smartest Man in the World\u0000" ;</w:t>
      </w:r>
    </w:p>
    <w:p w:rsidR="00471ECF" w:rsidRDefault="00471ECF" w:rsidP="00FE0D1D">
      <w:pPr>
        <w:pStyle w:val="Code"/>
      </w:pPr>
      <w:r>
        <w:lastRenderedPageBreak/>
        <w:tab/>
        <w:t>ns1:comment "Einstein couldn't do it again if he lived today. He'd be too distracted by the allure of technology, and by all those buttheads at Mensa trying to prove how smart they are." ;</w:t>
      </w:r>
    </w:p>
    <w:p w:rsidR="00471ECF" w:rsidRDefault="00471ECF" w:rsidP="00FE0D1D">
      <w:pPr>
        <w:pStyle w:val="Code"/>
      </w:pPr>
      <w:r>
        <w:tab/>
        <w:t>ns1:fileLocation "C:\\Users\\andrew.matthews\\Music\\iTunes\\iTunes Music\\Podcasts\\Rory Blyth_ The Smartest Man in the Worl\\A Few Thoughts on the Subject of Gen.mp3" .</w:t>
      </w:r>
    </w:p>
    <w:p w:rsidR="00471ECF" w:rsidRDefault="00471ECF" w:rsidP="00471ECF"/>
    <w:p w:rsidR="00471ECF" w:rsidRDefault="00471ECF" w:rsidP="00471ECF">
      <w:r>
        <w:t xml:space="preserve">These entries were taken randomly from a list of podcasts that I subscribe to. In addition, I wrote a program to create them, but you </w:t>
      </w:r>
      <w:r>
        <w:rPr>
          <w:b/>
          <w:i/>
        </w:rPr>
        <w:t xml:space="preserve">could </w:t>
      </w:r>
      <w:r>
        <w:t xml:space="preserve">do it by hand if you want to. </w:t>
      </w:r>
      <w:r>
        <w:sym w:font="Wingdings" w:char="F04A"/>
      </w:r>
      <w:r>
        <w:t xml:space="preserve"> </w:t>
      </w:r>
      <w:r w:rsidR="008A1513">
        <w:t xml:space="preserve">I’ll show you in a little while how I created the entries in the mp3s.n3 file. </w:t>
      </w:r>
      <w:r>
        <w:t xml:space="preserve">In </w:t>
      </w:r>
      <w:r w:rsidR="008A1513">
        <w:t xml:space="preserve">mp3s.n3 </w:t>
      </w:r>
      <w:r>
        <w:t xml:space="preserve">I defined a namespace </w:t>
      </w:r>
      <w:r w:rsidR="008A1513">
        <w:t xml:space="preserve">called </w:t>
      </w:r>
      <w:r>
        <w:t>ns1</w:t>
      </w:r>
      <w:r w:rsidR="008A1513">
        <w:t>.</w:t>
      </w:r>
      <w:r>
        <w:t xml:space="preserve"> </w:t>
      </w:r>
      <w:r w:rsidR="008A1513">
        <w:t>It refers</w:t>
      </w:r>
      <w:r>
        <w:t xml:space="preserve"> to what was the default namespace in music.n3.</w:t>
      </w:r>
      <w:r w:rsidR="008A1513">
        <w:t xml:space="preserve">  That means that references to entities from the ontology like ‘Track’ will be called ‘ns1:Track’ rather than ‘:Track’ as they were called in </w:t>
      </w:r>
      <w:r w:rsidR="00BB7C26">
        <w:t>music.n3.</w:t>
      </w:r>
      <w:r w:rsidR="008A1513">
        <w:t xml:space="preserve"> </w:t>
      </w:r>
      <w:r>
        <w:t xml:space="preserve"> It doesn’t matter what you call </w:t>
      </w:r>
      <w:r w:rsidR="00BB7C26">
        <w:t>the prefix for the namespace, just so long as the URI that it maps to is the same as was used in the ontology definition file.</w:t>
      </w:r>
      <w:r>
        <w:t xml:space="preserve"> I called it ns1, because that’s what my </w:t>
      </w:r>
      <w:r w:rsidR="00BB7C26">
        <w:t xml:space="preserve">import </w:t>
      </w:r>
      <w:r>
        <w:t xml:space="preserve">program wanted to do. The point is that the type ns1:Track in this file refers to the :Track class defined in music.n3. </w:t>
      </w:r>
      <w:r w:rsidR="00BB7C26">
        <w:t>T</w:t>
      </w:r>
      <w:r>
        <w:t xml:space="preserve">he triple store that we’ll get to shortly will be able to make sense of that in order to know that a ns1:Track has a title, artist etc. It is also able to work out the types of the properties (which just happens to be </w:t>
      </w:r>
      <w:r w:rsidR="00BB7C26">
        <w:t>‘</w:t>
      </w:r>
      <w:r>
        <w:t>string</w:t>
      </w:r>
      <w:r w:rsidR="00BB7C26">
        <w:t>’</w:t>
      </w:r>
      <w:r>
        <w:t xml:space="preserve"> for the moment).</w:t>
      </w:r>
    </w:p>
    <w:p w:rsidR="00471ECF" w:rsidRPr="00471ECF" w:rsidRDefault="00471ECF" w:rsidP="00471ECF">
      <w:r>
        <w:t xml:space="preserve">That’s it. </w:t>
      </w:r>
      <w:r w:rsidR="00BB7C26">
        <w:t>T</w:t>
      </w:r>
      <w:r>
        <w:t xml:space="preserve">hat’s all there is to creating an ontology. Later on, we’ll get onto the more complicated task of </w:t>
      </w:r>
      <w:r w:rsidR="00262360">
        <w:t>linking types together using ObjectProperties, but for now you have an ontology and some data that uses it.</w:t>
      </w:r>
    </w:p>
    <w:p w:rsidR="00E17E4B" w:rsidRDefault="00E17E4B" w:rsidP="006861B2">
      <w:pPr>
        <w:pStyle w:val="Heading1"/>
      </w:pPr>
      <w:r>
        <w:t>Hosting your ontology</w:t>
      </w:r>
    </w:p>
    <w:p w:rsidR="00262360" w:rsidRDefault="00262360" w:rsidP="00262360">
      <w:r>
        <w:t xml:space="preserve">Since the uptake of semantic web technologies has been pretty patchy in the .NET domain your best bet for industrial strength RDF triple stores will (for now) lie in the Java domain, and there are various triple store solutions that can be used. For this guide I shall </w:t>
      </w:r>
      <w:r w:rsidR="00BB7C26">
        <w:t>stick</w:t>
      </w:r>
      <w:r>
        <w:t xml:space="preserve"> to .NET by using Joshua Tauberer’s SPARQL enabled HttpHandler for ASP.NET, which is sufficient to demonstrate how LinqToRdf can connect to a SPARQL compatible triple store. </w:t>
      </w:r>
      <w:r w:rsidR="00BB7C26">
        <w:t>LinqToRdf has been tested with the Joseki SPARQL interface to Jena, which runs on Java. LinqToRdf is  platform independent.</w:t>
      </w:r>
    </w:p>
    <w:p w:rsidR="00262360" w:rsidRDefault="00262360" w:rsidP="00262360">
      <w:r>
        <w:t>To use the HttpHandler as a triple store for music.n3, create an ASP.NET application in visual studio. Place the following into configuration section of the web.config of the project</w:t>
      </w:r>
      <w:r w:rsidR="006538E8">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section</w:t>
      </w:r>
      <w:r w:rsidRPr="00262360">
        <w:rPr>
          <w:noProof/>
          <w:color w:val="0000FF"/>
          <w:lang w:eastAsia="en-US"/>
        </w:rPr>
        <w:t xml:space="preserve"> </w:t>
      </w:r>
      <w:r w:rsidRPr="00262360">
        <w:rPr>
          <w:noProof/>
          <w:color w:val="FF0000"/>
          <w:lang w:eastAsia="en-US"/>
        </w:rPr>
        <w:t>name</w:t>
      </w:r>
      <w:r w:rsidRPr="00262360">
        <w:rPr>
          <w:noProof/>
          <w:color w:val="0000FF"/>
          <w:lang w:eastAsia="en-US"/>
        </w:rPr>
        <w:t>=</w:t>
      </w:r>
      <w:r w:rsidRPr="00262360">
        <w:rPr>
          <w:noProof/>
          <w:color w:val="auto"/>
          <w:lang w:eastAsia="en-US"/>
        </w:rPr>
        <w:t>"</w:t>
      </w:r>
      <w:r w:rsidRPr="00262360">
        <w:rPr>
          <w:noProof/>
          <w:color w:val="0000FF"/>
          <w:lang w:eastAsia="en-US"/>
        </w:rPr>
        <w:t>sparqlSources</w:t>
      </w:r>
      <w:r w:rsidRPr="00262360">
        <w:rPr>
          <w:noProof/>
          <w:color w:val="auto"/>
          <w:lang w:eastAsia="en-US"/>
        </w:rPr>
        <w:t>"</w:t>
      </w:r>
      <w:r w:rsidRPr="00262360">
        <w:rPr>
          <w:noProof/>
          <w:color w:val="0000FF"/>
          <w:lang w:eastAsia="en-US"/>
        </w:rPr>
        <w:t xml:space="preserve"> </w:t>
      </w:r>
      <w:r w:rsidRPr="00262360">
        <w:rPr>
          <w:noProof/>
          <w:color w:val="FF0000"/>
          <w:lang w:eastAsia="en-US"/>
        </w:rPr>
        <w:t>type</w:t>
      </w:r>
      <w:r w:rsidRPr="00262360">
        <w:rPr>
          <w:noProof/>
          <w:color w:val="0000FF"/>
          <w:lang w:eastAsia="en-US"/>
        </w:rPr>
        <w:t>=</w:t>
      </w:r>
      <w:r w:rsidRPr="00262360">
        <w:rPr>
          <w:noProof/>
          <w:color w:val="auto"/>
          <w:lang w:eastAsia="en-US"/>
        </w:rPr>
        <w:t>"</w:t>
      </w:r>
      <w:r w:rsidRPr="00262360">
        <w:rPr>
          <w:noProof/>
          <w:color w:val="0000FF"/>
          <w:lang w:eastAsia="en-US"/>
        </w:rPr>
        <w:t>System.Configuration.NameValueSectionHandler, System, Version=2.0.0.0, Culture=neutral, PublicKeyToken=b77a5c561934e089</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configSections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262360" w:rsidP="00262360">
      <w:r>
        <w:t>Next, add the following</w:t>
      </w:r>
      <w:r w:rsidR="00BB7C26">
        <w:t xml:space="preserve"> to the body of the body of the config file beneath the root</w:t>
      </w:r>
      <w:r>
        <w:t>:</w:t>
      </w:r>
    </w:p>
    <w:p w:rsidR="00262360" w:rsidRP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262360" w:rsidRPr="00262360" w:rsidRDefault="00262360" w:rsidP="0088290B">
      <w:pPr>
        <w:pStyle w:val="Code"/>
        <w:rPr>
          <w:noProof/>
          <w:color w:val="0000FF"/>
          <w:lang w:eastAsia="en-US"/>
        </w:rPr>
      </w:pPr>
      <w:r w:rsidRPr="00262360">
        <w:rPr>
          <w:noProof/>
          <w:color w:val="0000FF"/>
          <w:lang w:eastAsia="en-US"/>
        </w:rPr>
        <w:t xml:space="preserve">    &lt;</w:t>
      </w:r>
      <w:r w:rsidRPr="00262360">
        <w:rPr>
          <w:noProof/>
          <w:lang w:eastAsia="en-US"/>
        </w:rPr>
        <w:t>add</w:t>
      </w:r>
      <w:r w:rsidRPr="00262360">
        <w:rPr>
          <w:noProof/>
          <w:color w:val="0000FF"/>
          <w:lang w:eastAsia="en-US"/>
        </w:rPr>
        <w:t xml:space="preserve"> </w:t>
      </w:r>
      <w:r w:rsidRPr="00262360">
        <w:rPr>
          <w:noProof/>
          <w:color w:val="FF0000"/>
          <w:lang w:eastAsia="en-US"/>
        </w:rPr>
        <w:t>key</w:t>
      </w:r>
      <w:r w:rsidRPr="00262360">
        <w:rPr>
          <w:noProof/>
          <w:color w:val="0000FF"/>
          <w:lang w:eastAsia="en-US"/>
        </w:rPr>
        <w:t>=</w:t>
      </w:r>
      <w:r w:rsidRPr="00262360">
        <w:rPr>
          <w:noProof/>
          <w:color w:val="auto"/>
          <w:lang w:eastAsia="en-US"/>
        </w:rPr>
        <w:t>"</w:t>
      </w:r>
      <w:r w:rsidRPr="00262360">
        <w:rPr>
          <w:noProof/>
          <w:color w:val="0000FF"/>
          <w:lang w:eastAsia="en-US"/>
        </w:rPr>
        <w:t>/</w:t>
      </w:r>
      <w:r w:rsidR="006538E8">
        <w:rPr>
          <w:b/>
          <w:noProof/>
          <w:color w:val="FF0000"/>
          <w:lang w:eastAsia="en-US"/>
        </w:rPr>
        <w:t>[your vdir here]</w:t>
      </w:r>
      <w:r w:rsidRPr="00262360">
        <w:rPr>
          <w:noProof/>
          <w:color w:val="0000FF"/>
          <w:lang w:eastAsia="en-US"/>
        </w:rPr>
        <w:t>/SparqlQuery.aspx</w:t>
      </w:r>
      <w:r w:rsidRPr="00262360">
        <w:rPr>
          <w:noProof/>
          <w:color w:val="auto"/>
          <w:lang w:eastAsia="en-US"/>
        </w:rPr>
        <w:t>"</w:t>
      </w:r>
      <w:r w:rsidRPr="00262360">
        <w:rPr>
          <w:noProof/>
          <w:color w:val="0000FF"/>
          <w:lang w:eastAsia="en-US"/>
        </w:rPr>
        <w:t xml:space="preserve"> </w:t>
      </w:r>
      <w:r w:rsidRPr="00262360">
        <w:rPr>
          <w:noProof/>
          <w:color w:val="FF0000"/>
          <w:lang w:eastAsia="en-US"/>
        </w:rPr>
        <w:t>value</w:t>
      </w:r>
      <w:r w:rsidRPr="00262360">
        <w:rPr>
          <w:noProof/>
          <w:color w:val="0000FF"/>
          <w:lang w:eastAsia="en-US"/>
        </w:rPr>
        <w:t>=</w:t>
      </w:r>
      <w:r w:rsidRPr="00262360">
        <w:rPr>
          <w:noProof/>
          <w:color w:val="auto"/>
          <w:lang w:eastAsia="en-US"/>
        </w:rPr>
        <w:t>"</w:t>
      </w:r>
      <w:r w:rsidRPr="00262360">
        <w:rPr>
          <w:noProof/>
          <w:color w:val="0000FF"/>
          <w:lang w:eastAsia="en-US"/>
        </w:rPr>
        <w:t>n3</w:t>
      </w:r>
      <w:r>
        <w:rPr>
          <w:noProof/>
          <w:color w:val="0000FF"/>
          <w:lang w:eastAsia="en-US"/>
        </w:rPr>
        <w:t>:[</w:t>
      </w:r>
      <w:r w:rsidRPr="006538E8">
        <w:rPr>
          <w:b/>
          <w:noProof/>
          <w:color w:val="FF0000"/>
          <w:lang w:eastAsia="en-US"/>
        </w:rPr>
        <w:t>your path here</w:t>
      </w:r>
      <w:r>
        <w:rPr>
          <w:noProof/>
          <w:color w:val="0000FF"/>
          <w:lang w:eastAsia="en-US"/>
        </w:rPr>
        <w:t>]\</w:t>
      </w:r>
      <w:r w:rsidR="00EF307A">
        <w:rPr>
          <w:noProof/>
          <w:color w:val="0000FF"/>
          <w:lang w:eastAsia="en-US"/>
        </w:rPr>
        <w:t>mp3s</w:t>
      </w:r>
      <w:r w:rsidRPr="00262360">
        <w:rPr>
          <w:noProof/>
          <w:color w:val="0000FF"/>
          <w:lang w:eastAsia="en-US"/>
        </w:rPr>
        <w:t>.n3</w:t>
      </w:r>
      <w:r w:rsidRPr="00262360">
        <w:rPr>
          <w:noProof/>
          <w:color w:val="auto"/>
          <w:lang w:eastAsia="en-US"/>
        </w:rPr>
        <w:t>"</w:t>
      </w:r>
      <w:r w:rsidRPr="00262360">
        <w:rPr>
          <w:noProof/>
          <w:color w:val="0000FF"/>
          <w:lang w:eastAsia="en-US"/>
        </w:rPr>
        <w:t>/&gt;</w:t>
      </w:r>
    </w:p>
    <w:p w:rsidR="00262360" w:rsidRDefault="00262360" w:rsidP="0088290B">
      <w:pPr>
        <w:pStyle w:val="Code"/>
        <w:rPr>
          <w:noProof/>
          <w:color w:val="0000FF"/>
          <w:lang w:eastAsia="en-US"/>
        </w:rPr>
      </w:pPr>
      <w:r w:rsidRPr="00262360">
        <w:rPr>
          <w:noProof/>
          <w:color w:val="0000FF"/>
          <w:lang w:eastAsia="en-US"/>
        </w:rPr>
        <w:t>&lt;/</w:t>
      </w:r>
      <w:r w:rsidRPr="00262360">
        <w:rPr>
          <w:noProof/>
          <w:lang w:eastAsia="en-US"/>
        </w:rPr>
        <w:t>sparqlSources</w:t>
      </w:r>
      <w:r w:rsidRPr="00262360">
        <w:rPr>
          <w:noProof/>
          <w:color w:val="0000FF"/>
          <w:lang w:eastAsia="en-US"/>
        </w:rPr>
        <w:t>&gt;</w:t>
      </w:r>
    </w:p>
    <w:p w:rsidR="006538E8" w:rsidRPr="00262360" w:rsidRDefault="006538E8" w:rsidP="00262360">
      <w:pPr>
        <w:autoSpaceDE w:val="0"/>
        <w:autoSpaceDN w:val="0"/>
        <w:adjustRightInd w:val="0"/>
        <w:spacing w:after="0" w:line="240" w:lineRule="auto"/>
        <w:rPr>
          <w:rFonts w:ascii="Courier New" w:hAnsi="Courier New" w:cs="Courier New"/>
          <w:noProof/>
          <w:color w:val="0000FF"/>
          <w:sz w:val="14"/>
          <w:lang w:eastAsia="en-US"/>
        </w:rPr>
      </w:pPr>
    </w:p>
    <w:p w:rsidR="00262360" w:rsidRDefault="006538E8" w:rsidP="00262360">
      <w:r>
        <w:t xml:space="preserve">The name </w:t>
      </w:r>
      <w:r w:rsidR="00BB7C26">
        <w:t xml:space="preserve">SparqlQuery.aspx </w:t>
      </w:r>
      <w:r>
        <w:t>doesn’t matter – it doesn’t exist.</w:t>
      </w:r>
      <w:r w:rsidR="00BB7C26">
        <w:t xml:space="preserve"> You can call it whatever you want.</w:t>
      </w:r>
      <w:r>
        <w:t xml:space="preserve"> What this does is link the URL for the file SparqlQuery.aspx to the SPARQL HttpHandler that we next add to the system.web section of the web.config:</w:t>
      </w:r>
    </w:p>
    <w:p w:rsidR="006538E8" w:rsidRPr="006538E8" w:rsidRDefault="006538E8" w:rsidP="0088290B">
      <w:pPr>
        <w:pStyle w:val="Code"/>
        <w:rPr>
          <w:noProof/>
          <w:lang w:eastAsia="en-US"/>
        </w:rPr>
      </w:pPr>
      <w:r w:rsidRPr="006538E8">
        <w:rPr>
          <w:noProof/>
          <w:lang w:eastAsia="en-US"/>
        </w:rPr>
        <w:t>&lt;</w:t>
      </w:r>
      <w:r w:rsidRPr="006538E8">
        <w:rPr>
          <w:noProof/>
          <w:color w:val="A31515"/>
          <w:lang w:eastAsia="en-US"/>
        </w:rPr>
        <w:t>httpHandlers</w:t>
      </w:r>
      <w:r w:rsidRPr="006538E8">
        <w:rPr>
          <w:noProof/>
          <w:lang w:eastAsia="en-US"/>
        </w:rPr>
        <w:t>&gt;</w:t>
      </w:r>
    </w:p>
    <w:p w:rsidR="006538E8" w:rsidRPr="006538E8" w:rsidRDefault="006538E8" w:rsidP="0088290B">
      <w:pPr>
        <w:pStyle w:val="Code"/>
        <w:rPr>
          <w:noProof/>
          <w:color w:val="008000"/>
          <w:lang w:eastAsia="en-US"/>
        </w:rPr>
      </w:pPr>
      <w:r w:rsidRPr="006538E8">
        <w:rPr>
          <w:noProof/>
          <w:lang w:eastAsia="en-US"/>
        </w:rPr>
        <w:t xml:space="preserve">   &lt;!--</w:t>
      </w:r>
      <w:r w:rsidRPr="006538E8">
        <w:rPr>
          <w:noProof/>
          <w:color w:val="008000"/>
          <w:lang w:eastAsia="en-US"/>
        </w:rPr>
        <w:t xml:space="preserve"> This line associates the SPARQL Protocol implementation with a path on your</w:t>
      </w:r>
    </w:p>
    <w:p w:rsidR="006538E8" w:rsidRPr="006538E8" w:rsidRDefault="00C81E2A" w:rsidP="0088290B">
      <w:pPr>
        <w:pStyle w:val="Code"/>
        <w:rPr>
          <w:noProof/>
          <w:lang w:eastAsia="en-US"/>
        </w:rPr>
      </w:pPr>
      <w:r>
        <w:rPr>
          <w:noProof/>
          <w:color w:val="008000"/>
          <w:lang w:eastAsia="en-US"/>
        </w:rPr>
        <w:t xml:space="preserve">        </w:t>
      </w:r>
      <w:r w:rsidR="006538E8" w:rsidRPr="006538E8">
        <w:rPr>
          <w:noProof/>
          <w:color w:val="008000"/>
          <w:lang w:eastAsia="en-US"/>
        </w:rPr>
        <w:t xml:space="preserve">website. With this, you get a SPARQL server at http://yourdomain.com/sparql.  </w:t>
      </w:r>
      <w:r w:rsidR="006538E8" w:rsidRPr="006538E8">
        <w:rPr>
          <w:noProof/>
          <w:lang w:eastAsia="en-US"/>
        </w:rPr>
        <w:t>--&gt;</w:t>
      </w:r>
    </w:p>
    <w:p w:rsidR="006538E8" w:rsidRPr="006538E8" w:rsidRDefault="006538E8" w:rsidP="0088290B">
      <w:pPr>
        <w:pStyle w:val="Code"/>
        <w:rPr>
          <w:noProof/>
          <w:lang w:eastAsia="en-US"/>
        </w:rPr>
      </w:pPr>
      <w:r w:rsidRPr="006538E8">
        <w:rPr>
          <w:noProof/>
          <w:lang w:eastAsia="en-US"/>
        </w:rPr>
        <w:t xml:space="preserve">   &lt;</w:t>
      </w:r>
      <w:r w:rsidRPr="006538E8">
        <w:rPr>
          <w:noProof/>
          <w:color w:val="A31515"/>
          <w:lang w:eastAsia="en-US"/>
        </w:rPr>
        <w:t>add</w:t>
      </w:r>
      <w:r w:rsidRPr="006538E8">
        <w:rPr>
          <w:noProof/>
          <w:lang w:eastAsia="en-US"/>
        </w:rPr>
        <w:t xml:space="preserve"> </w:t>
      </w:r>
      <w:r w:rsidRPr="006538E8">
        <w:rPr>
          <w:noProof/>
          <w:color w:val="FF0000"/>
          <w:lang w:eastAsia="en-US"/>
        </w:rPr>
        <w:t>verb</w:t>
      </w:r>
      <w:r w:rsidRPr="006538E8">
        <w:rPr>
          <w:noProof/>
          <w:lang w:eastAsia="en-US"/>
        </w:rPr>
        <w:t>=</w:t>
      </w:r>
      <w:r w:rsidRPr="006538E8">
        <w:rPr>
          <w:noProof/>
          <w:color w:val="auto"/>
          <w:lang w:eastAsia="en-US"/>
        </w:rPr>
        <w:t>"</w:t>
      </w:r>
      <w:r w:rsidRPr="006538E8">
        <w:rPr>
          <w:noProof/>
          <w:lang w:eastAsia="en-US"/>
        </w:rPr>
        <w:t>*</w:t>
      </w:r>
      <w:r w:rsidRPr="006538E8">
        <w:rPr>
          <w:noProof/>
          <w:color w:val="auto"/>
          <w:lang w:eastAsia="en-US"/>
        </w:rPr>
        <w:t>"</w:t>
      </w:r>
      <w:r w:rsidRPr="006538E8">
        <w:rPr>
          <w:noProof/>
          <w:lang w:eastAsia="en-US"/>
        </w:rPr>
        <w:t xml:space="preserve"> </w:t>
      </w:r>
      <w:r w:rsidRPr="006538E8">
        <w:rPr>
          <w:noProof/>
          <w:color w:val="FF0000"/>
          <w:lang w:eastAsia="en-US"/>
        </w:rPr>
        <w:t>path</w:t>
      </w:r>
      <w:r w:rsidRPr="006538E8">
        <w:rPr>
          <w:noProof/>
          <w:lang w:eastAsia="en-US"/>
        </w:rPr>
        <w:t>=</w:t>
      </w:r>
      <w:r w:rsidRPr="006538E8">
        <w:rPr>
          <w:noProof/>
          <w:color w:val="auto"/>
          <w:lang w:eastAsia="en-US"/>
        </w:rPr>
        <w:t>"</w:t>
      </w:r>
      <w:r w:rsidRPr="006538E8">
        <w:rPr>
          <w:noProof/>
          <w:lang w:eastAsia="en-US"/>
        </w:rPr>
        <w:t>SparqlQuery.aspx</w:t>
      </w:r>
      <w:r w:rsidRPr="006538E8">
        <w:rPr>
          <w:noProof/>
          <w:color w:val="auto"/>
          <w:lang w:eastAsia="en-US"/>
        </w:rPr>
        <w:t>"</w:t>
      </w:r>
      <w:r w:rsidRPr="006538E8">
        <w:rPr>
          <w:noProof/>
          <w:lang w:eastAsia="en-US"/>
        </w:rPr>
        <w:t xml:space="preserve"> </w:t>
      </w:r>
      <w:r w:rsidRPr="006538E8">
        <w:rPr>
          <w:noProof/>
          <w:color w:val="FF0000"/>
          <w:lang w:eastAsia="en-US"/>
        </w:rPr>
        <w:t>type</w:t>
      </w:r>
      <w:r w:rsidRPr="006538E8">
        <w:rPr>
          <w:noProof/>
          <w:lang w:eastAsia="en-US"/>
        </w:rPr>
        <w:t>=</w:t>
      </w:r>
      <w:r w:rsidRPr="006538E8">
        <w:rPr>
          <w:noProof/>
          <w:color w:val="auto"/>
          <w:lang w:eastAsia="en-US"/>
        </w:rPr>
        <w:t>"</w:t>
      </w:r>
      <w:r w:rsidRPr="006538E8">
        <w:rPr>
          <w:noProof/>
          <w:lang w:eastAsia="en-US"/>
        </w:rPr>
        <w:t>SemWeb.Query.SparqlProtocolServerHandler, SemWeb.Sparql</w:t>
      </w:r>
      <w:r w:rsidRPr="006538E8">
        <w:rPr>
          <w:noProof/>
          <w:color w:val="auto"/>
          <w:lang w:eastAsia="en-US"/>
        </w:rPr>
        <w:t>"</w:t>
      </w:r>
      <w:r w:rsidRPr="006538E8">
        <w:rPr>
          <w:noProof/>
          <w:lang w:eastAsia="en-US"/>
        </w:rPr>
        <w:t xml:space="preserve"> /&gt;</w:t>
      </w:r>
    </w:p>
    <w:p w:rsidR="006538E8" w:rsidRDefault="006538E8" w:rsidP="0088290B">
      <w:pPr>
        <w:pStyle w:val="Code"/>
        <w:rPr>
          <w:noProof/>
          <w:lang w:eastAsia="en-US"/>
        </w:rPr>
      </w:pPr>
      <w:r w:rsidRPr="006538E8">
        <w:rPr>
          <w:noProof/>
          <w:lang w:eastAsia="en-US"/>
        </w:rPr>
        <w:lastRenderedPageBreak/>
        <w:t>&lt;/</w:t>
      </w:r>
      <w:r w:rsidRPr="006538E8">
        <w:rPr>
          <w:noProof/>
          <w:color w:val="A31515"/>
          <w:lang w:eastAsia="en-US"/>
        </w:rPr>
        <w:t>httpHandlers</w:t>
      </w:r>
      <w:r w:rsidRPr="006538E8">
        <w:rPr>
          <w:noProof/>
          <w:lang w:eastAsia="en-US"/>
        </w:rPr>
        <w:t>&gt;</w:t>
      </w:r>
    </w:p>
    <w:p w:rsidR="006538E8" w:rsidRPr="006538E8" w:rsidRDefault="006538E8" w:rsidP="006538E8">
      <w:pPr>
        <w:autoSpaceDE w:val="0"/>
        <w:autoSpaceDN w:val="0"/>
        <w:adjustRightInd w:val="0"/>
        <w:spacing w:after="0" w:line="240" w:lineRule="auto"/>
        <w:rPr>
          <w:rFonts w:ascii="Courier New" w:hAnsi="Courier New" w:cs="Courier New"/>
          <w:noProof/>
          <w:color w:val="0000FF"/>
          <w:sz w:val="12"/>
          <w:lang w:eastAsia="en-US"/>
        </w:rPr>
      </w:pPr>
    </w:p>
    <w:p w:rsidR="006538E8" w:rsidRDefault="006538E8" w:rsidP="00262360">
      <w:r>
        <w:t xml:space="preserve">This uses the HttpHandler defined in SemWeb to accept SPARQL queries and run them against the triples defined in </w:t>
      </w:r>
      <w:r w:rsidR="00EF307A">
        <w:t>mp3s</w:t>
      </w:r>
      <w:r>
        <w:t>.n3.</w:t>
      </w:r>
      <w:r w:rsidR="00441B4B">
        <w:t xml:space="preserve"> That’s all that’s needed to turn your ASP.NET into a semantic web triple store! Yes, it’s that easy.</w:t>
      </w:r>
      <w:r w:rsidR="00BB7C26">
        <w:t xml:space="preserve"> To use the HttpHandler you give the URL (/[your vdir here]/SparqlQuery.aspx in the example above) defined above in a TripleStore object that is passed to the RDF context object.</w:t>
      </w:r>
      <w:r w:rsidR="00270798">
        <w:t xml:space="preserve"> Here’s an example taken from the LinqToRdf test suite.</w:t>
      </w:r>
    </w:p>
    <w:p w:rsidR="00270798" w:rsidRDefault="00270798" w:rsidP="00270798">
      <w:pPr>
        <w:pStyle w:val="Code"/>
        <w:rPr>
          <w:noProof/>
          <w:color w:val="auto"/>
          <w:lang w:val="en-AU" w:eastAsia="en-US"/>
        </w:rPr>
      </w:pPr>
      <w:r>
        <w:rPr>
          <w:noProof/>
          <w:lang w:val="en-AU" w:eastAsia="en-US"/>
        </w:rPr>
        <w:t>TripleStore</w:t>
      </w:r>
      <w:r>
        <w:rPr>
          <w:noProof/>
          <w:color w:val="auto"/>
          <w:lang w:val="en-AU" w:eastAsia="en-US"/>
        </w:rPr>
        <w:t xml:space="preserve"> ts = </w:t>
      </w:r>
      <w:r>
        <w:rPr>
          <w:noProof/>
          <w:color w:val="0000FF"/>
          <w:lang w:val="en-AU" w:eastAsia="en-US"/>
        </w:rPr>
        <w:t>new</w:t>
      </w:r>
      <w:r>
        <w:rPr>
          <w:noProof/>
          <w:color w:val="auto"/>
          <w:lang w:val="en-AU" w:eastAsia="en-US"/>
        </w:rPr>
        <w:t xml:space="preserve"> </w:t>
      </w:r>
      <w:r>
        <w:rPr>
          <w:noProof/>
          <w:lang w:val="en-AU" w:eastAsia="en-US"/>
        </w:rPr>
        <w:t>TripleStore</w:t>
      </w:r>
      <w:r>
        <w:rPr>
          <w:noProof/>
          <w:color w:val="auto"/>
          <w:lang w:val="en-AU" w:eastAsia="en-US"/>
        </w:rPr>
        <w:t>();</w:t>
      </w:r>
    </w:p>
    <w:p w:rsidR="00270798" w:rsidRDefault="00270798" w:rsidP="00270798">
      <w:pPr>
        <w:pStyle w:val="Code"/>
        <w:rPr>
          <w:noProof/>
          <w:color w:val="auto"/>
          <w:lang w:val="en-AU" w:eastAsia="en-US"/>
        </w:rPr>
      </w:pPr>
      <w:r>
        <w:rPr>
          <w:noProof/>
          <w:color w:val="auto"/>
          <w:lang w:val="en-AU" w:eastAsia="en-US"/>
        </w:rPr>
        <w:t xml:space="preserve">ts.EndpointUri = </w:t>
      </w:r>
      <w:r>
        <w:rPr>
          <w:noProof/>
          <w:color w:val="A31515"/>
          <w:lang w:val="en-AU" w:eastAsia="en-US"/>
        </w:rPr>
        <w:t>@"http://localhost/linqtordf/SparqlQuery.aspx"</w:t>
      </w:r>
      <w:r>
        <w:rPr>
          <w:noProof/>
          <w:color w:val="auto"/>
          <w:lang w:val="en-AU" w:eastAsia="en-US"/>
        </w:rPr>
        <w:t>;</w:t>
      </w:r>
    </w:p>
    <w:p w:rsidR="00270798" w:rsidRDefault="00270798" w:rsidP="00270798">
      <w:pPr>
        <w:pStyle w:val="Code"/>
        <w:rPr>
          <w:noProof/>
          <w:color w:val="auto"/>
          <w:lang w:val="en-AU" w:eastAsia="en-US"/>
        </w:rPr>
      </w:pPr>
      <w:r>
        <w:rPr>
          <w:noProof/>
          <w:color w:val="auto"/>
          <w:lang w:val="en-AU" w:eastAsia="en-US"/>
        </w:rPr>
        <w:t xml:space="preserve">ts.QueryType = </w:t>
      </w:r>
      <w:r>
        <w:rPr>
          <w:noProof/>
          <w:lang w:val="en-AU" w:eastAsia="en-US"/>
        </w:rPr>
        <w:t>QueryType</w:t>
      </w:r>
      <w:r>
        <w:rPr>
          <w:noProof/>
          <w:color w:val="auto"/>
          <w:lang w:val="en-AU" w:eastAsia="en-US"/>
        </w:rPr>
        <w:t>.RemoteSparqlStore;</w:t>
      </w:r>
    </w:p>
    <w:p w:rsidR="00270798" w:rsidRDefault="00270798" w:rsidP="00270798">
      <w:pPr>
        <w:pStyle w:val="Code"/>
        <w:rPr>
          <w:noProof/>
          <w:color w:val="auto"/>
          <w:lang w:val="en-AU" w:eastAsia="en-US"/>
        </w:rPr>
      </w:pPr>
    </w:p>
    <w:p w:rsidR="00270798" w:rsidRPr="00270798" w:rsidRDefault="00270798" w:rsidP="00270798">
      <w:pPr>
        <w:rPr>
          <w:noProof/>
          <w:lang w:val="en-AU" w:eastAsia="en-US"/>
        </w:rPr>
      </w:pPr>
      <w:r>
        <w:rPr>
          <w:noProof/>
          <w:lang w:val="en-AU" w:eastAsia="en-US"/>
        </w:rPr>
        <w:t>the LinqToRdf SparqlQuery object will use this to direct queries via HTTP to the triple store located at ts.EndpointUri.</w:t>
      </w:r>
    </w:p>
    <w:p w:rsidR="00E17E4B" w:rsidRDefault="00E17E4B" w:rsidP="006861B2">
      <w:pPr>
        <w:pStyle w:val="Heading1"/>
      </w:pPr>
      <w:r>
        <w:t>Linking to the ontology from .NET</w:t>
      </w:r>
    </w:p>
    <w:p w:rsidR="0012465D" w:rsidRDefault="00441B4B" w:rsidP="00441B4B">
      <w:r>
        <w:t xml:space="preserve">Now we have an ontology defined, and </w:t>
      </w:r>
      <w:r w:rsidR="00FE0D1D">
        <w:t xml:space="preserve">somewhere to host it that understands SPARQL </w:t>
      </w:r>
      <w:r w:rsidR="00270798">
        <w:t xml:space="preserve">we can start </w:t>
      </w:r>
      <w:r w:rsidR="00FE0D1D">
        <w:t xml:space="preserve">using LinqToRdf. </w:t>
      </w:r>
      <w:r w:rsidR="0012465D">
        <w:t>References to ontologies are defined at the assembly level to prevent repetition (as was the case in earlier versions of LinqToRdf). You create an Ontology Attribute for each of the ontologies that are referenced in the application or ontology. Below is an example from the SystemScanner reference application.</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"http://aabs.purl.org/ontologies/2007/10/system-scanner#"</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"SystemScanner"</w:t>
      </w:r>
      <w:r>
        <w:rPr>
          <w:noProof/>
          <w:lang w:val="en-AU" w:eastAsia="en-US"/>
        </w:rPr>
        <w:t>,</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"syscan"</w:t>
      </w:r>
      <w:r>
        <w:rPr>
          <w:noProof/>
          <w:lang w:val="en-AU" w:eastAsia="en-US"/>
        </w:rPr>
        <w:t>,</w:t>
      </w:r>
    </w:p>
    <w:p w:rsidR="0012465D" w:rsidRDefault="0012465D" w:rsidP="0012465D">
      <w:pPr>
        <w:pStyle w:val="Code"/>
        <w:rPr>
          <w:noProof/>
          <w:lang w:val="en-AU" w:eastAsia="en-US"/>
        </w:rPr>
      </w:pPr>
      <w:r>
        <w:rPr>
          <w:noProof/>
          <w:lang w:val="en-AU" w:eastAsia="en-US"/>
        </w:rPr>
        <w:t xml:space="preserve">    UrlOfOntology = </w:t>
      </w:r>
      <w:r>
        <w:rPr>
          <w:noProof/>
          <w:color w:val="A31515"/>
          <w:lang w:val="en-AU" w:eastAsia="en-US"/>
        </w:rPr>
        <w:t>"file:///C:/etc/dev/semantic-web/linqtordf/doc/Samples/SystemScanner/rdf/sys.n3"</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"rdf"</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"http://www.w3.org/1999/02/22-rdf-syntax-generatedNamespaceChar#"</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"RDF"</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"rdfs"</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"http://www.w3.org/2000/01/rdf-schema#"</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"RDFS"</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"xsdt"</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"http://www.w3.org/2001/XMLSchema#"</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"Data Types"</w:t>
      </w:r>
      <w:r>
        <w:rPr>
          <w:noProof/>
          <w:lang w:val="en-AU" w:eastAsia="en-US"/>
        </w:rPr>
        <w:t>)]</w:t>
      </w:r>
    </w:p>
    <w:p w:rsidR="0012465D" w:rsidRDefault="0012465D" w:rsidP="0012465D">
      <w:pPr>
        <w:pStyle w:val="Code"/>
        <w:rPr>
          <w:noProof/>
          <w:lang w:val="en-AU" w:eastAsia="en-US"/>
        </w:rPr>
      </w:pPr>
      <w:r>
        <w:rPr>
          <w:noProof/>
          <w:lang w:val="en-AU" w:eastAsia="en-US"/>
        </w:rPr>
        <w:t>[</w:t>
      </w:r>
      <w:r>
        <w:rPr>
          <w:noProof/>
          <w:color w:val="0000FF"/>
          <w:lang w:val="en-AU" w:eastAsia="en-US"/>
        </w:rPr>
        <w:t>assembly</w:t>
      </w:r>
      <w:r>
        <w:rPr>
          <w:noProof/>
          <w:lang w:val="en-AU" w:eastAsia="en-US"/>
        </w:rPr>
        <w:t>: Ontology(</w:t>
      </w:r>
    </w:p>
    <w:p w:rsidR="0012465D" w:rsidRDefault="0012465D" w:rsidP="0012465D">
      <w:pPr>
        <w:pStyle w:val="Code"/>
        <w:rPr>
          <w:noProof/>
          <w:lang w:val="en-AU" w:eastAsia="en-US"/>
        </w:rPr>
      </w:pPr>
      <w:r>
        <w:rPr>
          <w:noProof/>
          <w:lang w:val="en-AU" w:eastAsia="en-US"/>
        </w:rPr>
        <w:t xml:space="preserve">    Prefix = </w:t>
      </w:r>
      <w:r>
        <w:rPr>
          <w:noProof/>
          <w:color w:val="A31515"/>
          <w:lang w:val="en-AU" w:eastAsia="en-US"/>
        </w:rPr>
        <w:t>"fn"</w:t>
      </w:r>
      <w:r>
        <w:rPr>
          <w:noProof/>
          <w:lang w:val="en-AU" w:eastAsia="en-US"/>
        </w:rPr>
        <w:t>,</w:t>
      </w:r>
    </w:p>
    <w:p w:rsidR="0012465D" w:rsidRDefault="0012465D" w:rsidP="0012465D">
      <w:pPr>
        <w:pStyle w:val="Code"/>
        <w:rPr>
          <w:noProof/>
          <w:lang w:val="en-AU" w:eastAsia="en-US"/>
        </w:rPr>
      </w:pPr>
      <w:r>
        <w:rPr>
          <w:noProof/>
          <w:lang w:val="en-AU" w:eastAsia="en-US"/>
        </w:rPr>
        <w:t xml:space="preserve">    BaseUri = </w:t>
      </w:r>
      <w:r>
        <w:rPr>
          <w:noProof/>
          <w:color w:val="A31515"/>
          <w:lang w:val="en-AU" w:eastAsia="en-US"/>
        </w:rPr>
        <w:t>"http://www.w3.org/2005/xpath-functions#"</w:t>
      </w:r>
      <w:r>
        <w:rPr>
          <w:noProof/>
          <w:lang w:val="en-AU" w:eastAsia="en-US"/>
        </w:rPr>
        <w:t>,</w:t>
      </w:r>
    </w:p>
    <w:p w:rsidR="0012465D" w:rsidRDefault="0012465D" w:rsidP="0012465D">
      <w:pPr>
        <w:pStyle w:val="Code"/>
        <w:rPr>
          <w:noProof/>
          <w:lang w:val="en-AU" w:eastAsia="en-US"/>
        </w:rPr>
      </w:pPr>
      <w:r>
        <w:rPr>
          <w:noProof/>
          <w:lang w:val="en-AU" w:eastAsia="en-US"/>
        </w:rPr>
        <w:t xml:space="preserve">    Name = </w:t>
      </w:r>
      <w:r>
        <w:rPr>
          <w:noProof/>
          <w:color w:val="A31515"/>
          <w:lang w:val="en-AU" w:eastAsia="en-US"/>
        </w:rPr>
        <w:t>"XPath Functions"</w:t>
      </w:r>
      <w:r>
        <w:rPr>
          <w:noProof/>
          <w:lang w:val="en-AU" w:eastAsia="en-US"/>
        </w:rPr>
        <w:t>)]</w:t>
      </w:r>
    </w:p>
    <w:p w:rsidR="0012465D" w:rsidRDefault="0012465D" w:rsidP="00441B4B"/>
    <w:p w:rsidR="0012465D" w:rsidRDefault="0012465D" w:rsidP="00441B4B">
      <w:r>
        <w:t>Each ontology has a number of named properties that can be set. In the example above, we have only set all of the</w:t>
      </w:r>
      <w:r w:rsidR="00270798">
        <w:t xml:space="preserve"> properties</w:t>
      </w:r>
      <w:r>
        <w:t xml:space="preserve"> for the system-scanner ontology itself. The others are standard namespaces that are well-known to the underlying components of LinqToRdf. They only require a prefix, BaseUri and Name property to be set. The Prefix property is a suggestion only to LinqToRdf of how you want the namespaces to be referenced. If LinqToRdf </w:t>
      </w:r>
      <w:r w:rsidR="00270798">
        <w:t xml:space="preserve">finds a </w:t>
      </w:r>
      <w:r>
        <w:t xml:space="preserve">clash </w:t>
      </w:r>
      <w:r w:rsidR="00270798">
        <w:t xml:space="preserve">between </w:t>
      </w:r>
      <w:r>
        <w:t xml:space="preserve">prefixes, then it will make a prefix name up </w:t>
      </w:r>
      <w:r w:rsidR="00270798">
        <w:t>instead</w:t>
      </w:r>
      <w:r>
        <w:t>.</w:t>
      </w:r>
    </w:p>
    <w:p w:rsidR="0012465D" w:rsidRDefault="0012465D" w:rsidP="00441B4B">
      <w:r>
        <w:t xml:space="preserve">The BaseUri is the fully qualified BaseUri used to form full resource URIs within the triple store. The Name property is used internally to refer to the ontology symbolically. The other attribute OwlResource has an OntologyName property that refers to the name of the ontology defined at the assembly level. Since the </w:t>
      </w:r>
      <w:r>
        <w:lastRenderedPageBreak/>
        <w:t>prefix is subject to change without notice, the Name property is used instead to embed a class, field or property into a specific named ontology.</w:t>
      </w:r>
    </w:p>
    <w:p w:rsidR="00441B4B" w:rsidRDefault="0012465D" w:rsidP="00441B4B">
      <w:r>
        <w:t>Next</w:t>
      </w:r>
      <w:r w:rsidR="00FE0D1D">
        <w:t xml:space="preserve"> you should create a new class called Track in a file called Track.cs. </w:t>
      </w:r>
      <w:r w:rsidR="00270798">
        <w:t>We’ll see an easier way to do this later on, but for now we’re going to do it the hard way.</w:t>
      </w:r>
    </w:p>
    <w:p w:rsidR="00FE0D1D" w:rsidRPr="00FE0D1D" w:rsidRDefault="00FE0D1D" w:rsidP="00FE0D1D">
      <w:pPr>
        <w:pStyle w:val="Code"/>
      </w:pPr>
      <w:r w:rsidRPr="00FE0D1D">
        <w:t>using LinqToRdf;</w:t>
      </w:r>
    </w:p>
    <w:p w:rsidR="00FE0D1D" w:rsidRPr="00FE0D1D" w:rsidRDefault="00FE0D1D" w:rsidP="00FE0D1D">
      <w:pPr>
        <w:pStyle w:val="Code"/>
      </w:pPr>
      <w:r w:rsidRPr="00FE0D1D">
        <w:t>namespace RdfMusic</w:t>
      </w:r>
    </w:p>
    <w:p w:rsidR="00FE0D1D" w:rsidRPr="00FE0D1D" w:rsidRDefault="00FE0D1D" w:rsidP="00FE0D1D">
      <w:pPr>
        <w:pStyle w:val="Code"/>
      </w:pPr>
      <w:r w:rsidRPr="00FE0D1D">
        <w:t>{</w:t>
      </w:r>
    </w:p>
    <w:p w:rsidR="008E4E99" w:rsidRDefault="008E4E99" w:rsidP="008E4E99">
      <w:pPr>
        <w:pStyle w:val="Code"/>
        <w:rPr>
          <w:noProof/>
          <w:lang w:val="en-AU" w:eastAsia="en-US"/>
        </w:rPr>
      </w:pPr>
      <w:r>
        <w:rPr>
          <w:noProof/>
          <w:lang w:val="en-AU" w:eastAsia="en-US"/>
        </w:rPr>
        <w:t>[</w:t>
      </w:r>
      <w:r>
        <w:rPr>
          <w:noProof/>
          <w:color w:val="2B91AF"/>
          <w:lang w:val="en-AU" w:eastAsia="en-US"/>
        </w:rPr>
        <w:t>OwlResource</w:t>
      </w:r>
      <w:r>
        <w:rPr>
          <w:noProof/>
          <w:lang w:val="en-AU" w:eastAsia="en-US"/>
        </w:rPr>
        <w:t>(OntologyName=</w:t>
      </w:r>
      <w:r>
        <w:rPr>
          <w:noProof/>
          <w:color w:val="A31515"/>
          <w:lang w:val="en-AU" w:eastAsia="en-US"/>
        </w:rPr>
        <w:t>"Music"</w:t>
      </w:r>
      <w:r>
        <w:rPr>
          <w:noProof/>
          <w:lang w:val="en-AU" w:eastAsia="en-US"/>
        </w:rPr>
        <w:t>, RelativeUriReference=</w:t>
      </w:r>
      <w:r>
        <w:rPr>
          <w:noProof/>
          <w:color w:val="A31515"/>
          <w:lang w:val="en-AU" w:eastAsia="en-US"/>
        </w:rPr>
        <w:t>"Track"</w:t>
      </w:r>
      <w:r>
        <w:rPr>
          <w:noProof/>
          <w:lang w:val="en-AU" w:eastAsia="en-US"/>
        </w:rPr>
        <w:t>)]</w:t>
      </w:r>
    </w:p>
    <w:p w:rsidR="008E4E99" w:rsidRDefault="008E4E99" w:rsidP="008E4E99">
      <w:pPr>
        <w:pStyle w:val="Code"/>
        <w:rPr>
          <w:noProof/>
          <w:color w:val="2B91AF"/>
          <w:lang w:val="en-AU" w:eastAsia="en-US"/>
        </w:rPr>
      </w:pPr>
      <w:r>
        <w:rPr>
          <w:noProof/>
          <w:color w:val="0000FF"/>
          <w:lang w:val="en-AU" w:eastAsia="en-US"/>
        </w:rPr>
        <w:t>public</w:t>
      </w:r>
      <w:r>
        <w:rPr>
          <w:noProof/>
          <w:lang w:val="en-AU" w:eastAsia="en-US"/>
        </w:rPr>
        <w:t xml:space="preserve"> </w:t>
      </w:r>
      <w:r>
        <w:rPr>
          <w:noProof/>
          <w:color w:val="0000FF"/>
          <w:lang w:val="en-AU" w:eastAsia="en-US"/>
        </w:rPr>
        <w:t>class</w:t>
      </w:r>
      <w:r>
        <w:rPr>
          <w:noProof/>
          <w:lang w:val="en-AU" w:eastAsia="en-US"/>
        </w:rPr>
        <w:t xml:space="preserve"> </w:t>
      </w:r>
      <w:r>
        <w:rPr>
          <w:noProof/>
          <w:color w:val="2B91AF"/>
          <w:lang w:val="en-AU" w:eastAsia="en-US"/>
        </w:rPr>
        <w:t>Track</w:t>
      </w:r>
      <w:r>
        <w:rPr>
          <w:noProof/>
          <w:lang w:val="en-AU" w:eastAsia="en-US"/>
        </w:rPr>
        <w:t xml:space="preserve"> : </w:t>
      </w:r>
      <w:r>
        <w:rPr>
          <w:noProof/>
          <w:color w:val="2B91AF"/>
          <w:lang w:val="en-AU" w:eastAsia="en-US"/>
        </w:rPr>
        <w:t>OwlInstanceSupertype</w:t>
      </w:r>
    </w:p>
    <w:p w:rsidR="008E4E99" w:rsidRDefault="008E4E99" w:rsidP="008E4E99">
      <w:pPr>
        <w:pStyle w:val="Code"/>
        <w:rPr>
          <w:noProof/>
          <w:lang w:val="en-AU" w:eastAsia="en-US"/>
        </w:rPr>
      </w:pPr>
      <w:r>
        <w:rPr>
          <w:noProof/>
          <w:lang w:val="en-AU" w:eastAsia="en-US"/>
        </w:rPr>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"title"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Title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title;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title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"artistName"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ArtistName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artistName;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artistName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"albumName"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AlbumName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albumName;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albumName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"year"</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Year</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year;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year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"genreName"</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GenreName</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genreName;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genreName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"comment"</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Comment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comment;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comment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"fileLocation"</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fileLocation;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fileLocation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r>
        <w:rPr>
          <w:noProof/>
          <w:color w:val="2B91AF"/>
          <w:lang w:val="en-AU" w:eastAsia="en-US"/>
        </w:rPr>
        <w:t>OwlResource</w:t>
      </w:r>
      <w:r>
        <w:rPr>
          <w:noProof/>
          <w:lang w:val="en-AU" w:eastAsia="en-US"/>
        </w:rPr>
        <w:t xml:space="preserve">(OntologyName = </w:t>
      </w:r>
      <w:r>
        <w:rPr>
          <w:noProof/>
          <w:color w:val="A31515"/>
          <w:lang w:val="en-AU" w:eastAsia="en-US"/>
        </w:rPr>
        <w:t>"Music"</w:t>
      </w:r>
      <w:r>
        <w:rPr>
          <w:noProof/>
          <w:lang w:val="en-AU" w:eastAsia="en-US"/>
        </w:rPr>
        <w:t>, RelativeUriReference=</w:t>
      </w:r>
      <w:r>
        <w:rPr>
          <w:noProof/>
          <w:color w:val="A31515"/>
          <w:lang w:val="en-AU" w:eastAsia="en-US"/>
        </w:rPr>
        <w:t>"rating"</w:t>
      </w:r>
      <w:r>
        <w:rPr>
          <w:noProof/>
          <w:lang w:val="en-AU" w:eastAsia="en-US"/>
        </w:rPr>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w:t>
      </w:r>
      <w:r>
        <w:rPr>
          <w:noProof/>
          <w:color w:val="0000FF"/>
          <w:lang w:val="en-AU" w:eastAsia="en-US"/>
        </w:rPr>
        <w:t>int</w:t>
      </w:r>
      <w:r>
        <w:rPr>
          <w:noProof/>
          <w:lang w:val="en-AU" w:eastAsia="en-US"/>
        </w:rPr>
        <w:t xml:space="preserve"> Rating</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get</w:t>
      </w:r>
      <w:r>
        <w:rPr>
          <w:noProof/>
          <w:lang w:val="en-AU" w:eastAsia="en-US"/>
        </w:rPr>
        <w:t xml:space="preserve"> { </w:t>
      </w:r>
      <w:r>
        <w:rPr>
          <w:noProof/>
          <w:color w:val="0000FF"/>
          <w:lang w:val="en-AU" w:eastAsia="en-US"/>
        </w:rPr>
        <w:t>return</w:t>
      </w:r>
      <w:r>
        <w:rPr>
          <w:noProof/>
          <w:lang w:val="en-AU" w:eastAsia="en-US"/>
        </w:rPr>
        <w:t xml:space="preserve"> rating; }</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set</w:t>
      </w:r>
      <w:r>
        <w:rPr>
          <w:noProof/>
          <w:lang w:val="en-AU" w:eastAsia="en-US"/>
        </w:rPr>
        <w:t xml:space="preserve"> { rating = </w:t>
      </w:r>
      <w:r>
        <w:rPr>
          <w:noProof/>
          <w:color w:val="0000FF"/>
          <w:lang w:val="en-AU" w:eastAsia="en-US"/>
        </w:rPr>
        <w:t>value</w:t>
      </w:r>
      <w:r>
        <w:rPr>
          <w:noProof/>
          <w:lang w:val="en-AU" w:eastAsia="en-US"/>
        </w:rPr>
        <w:t>; }</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title;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artistName;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albumName;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year;</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genreName;</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comment;</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r>
      <w:r>
        <w:rPr>
          <w:noProof/>
          <w:color w:val="0000FF"/>
          <w:lang w:val="en-AU" w:eastAsia="en-US"/>
        </w:rPr>
        <w:t>private</w:t>
      </w:r>
      <w:r>
        <w:rPr>
          <w:noProof/>
          <w:lang w:val="en-AU" w:eastAsia="en-US"/>
        </w:rPr>
        <w:t xml:space="preserve"> </w:t>
      </w:r>
      <w:r>
        <w:rPr>
          <w:noProof/>
          <w:color w:val="0000FF"/>
          <w:lang w:val="en-AU" w:eastAsia="en-US"/>
        </w:rPr>
        <w:t>int</w:t>
      </w:r>
      <w:r>
        <w:rPr>
          <w:noProof/>
          <w:lang w:val="en-AU" w:eastAsia="en-US"/>
        </w:rPr>
        <w:t xml:space="preserve"> rating;</w:t>
      </w:r>
    </w:p>
    <w:p w:rsidR="008E4E99" w:rsidRDefault="008E4E99" w:rsidP="008E4E99">
      <w:pPr>
        <w:pStyle w:val="Code"/>
        <w:rPr>
          <w:noProof/>
          <w:lang w:val="en-AU" w:eastAsia="en-US"/>
        </w:rPr>
      </w:pPr>
    </w:p>
    <w:p w:rsidR="008E4E99" w:rsidRDefault="008E4E99" w:rsidP="008E4E99">
      <w:pPr>
        <w:pStyle w:val="Code"/>
        <w:rPr>
          <w:noProof/>
          <w:lang w:val="en-AU" w:eastAsia="en-US"/>
        </w:rPr>
      </w:pPr>
      <w:r>
        <w:rPr>
          <w:noProof/>
          <w:lang w:val="en-AU" w:eastAsia="en-US"/>
        </w:rPr>
        <w:lastRenderedPageBreak/>
        <w:tab/>
      </w:r>
      <w:r>
        <w:rPr>
          <w:noProof/>
          <w:color w:val="0000FF"/>
          <w:lang w:val="en-AU" w:eastAsia="en-US"/>
        </w:rPr>
        <w:t>public</w:t>
      </w:r>
      <w:r>
        <w:rPr>
          <w:noProof/>
          <w:lang w:val="en-AU" w:eastAsia="en-US"/>
        </w:rPr>
        <w:t xml:space="preserve"> Track(</w:t>
      </w:r>
      <w:r>
        <w:rPr>
          <w:noProof/>
          <w:color w:val="2B91AF"/>
          <w:lang w:val="en-AU" w:eastAsia="en-US"/>
        </w:rPr>
        <w:t>TagHandler</w:t>
      </w:r>
      <w:r>
        <w:rPr>
          <w:noProof/>
          <w:lang w:val="en-AU" w:eastAsia="en-US"/>
        </w:rPr>
        <w:t xml:space="preserve"> th, </w:t>
      </w:r>
      <w:r>
        <w:rPr>
          <w:noProof/>
          <w:color w:val="0000FF"/>
          <w:lang w:val="en-AU" w:eastAsia="en-US"/>
        </w:rPr>
        <w:t>string</w:t>
      </w:r>
      <w:r>
        <w:rPr>
          <w:noProof/>
          <w:lang w:val="en-AU" w:eastAsia="en-US"/>
        </w:rPr>
        <w:t xml:space="preserve"> fileLocation)</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lang w:val="en-AU" w:eastAsia="en-US"/>
        </w:rPr>
        <w:tab/>
      </w:r>
      <w:r>
        <w:rPr>
          <w:noProof/>
          <w:color w:val="0000FF"/>
          <w:lang w:val="en-AU" w:eastAsia="en-US"/>
        </w:rPr>
        <w:t>this</w:t>
      </w:r>
      <w:r>
        <w:rPr>
          <w:noProof/>
          <w:lang w:val="en-AU" w:eastAsia="en-US"/>
        </w:rPr>
        <w:t>.fileLocation = fileLocation;</w:t>
      </w:r>
    </w:p>
    <w:p w:rsidR="008E4E99" w:rsidRDefault="008E4E99" w:rsidP="008E4E99">
      <w:pPr>
        <w:pStyle w:val="Code"/>
        <w:rPr>
          <w:noProof/>
          <w:lang w:val="en-AU" w:eastAsia="en-US"/>
        </w:rPr>
      </w:pPr>
      <w:r>
        <w:rPr>
          <w:noProof/>
          <w:lang w:val="en-AU" w:eastAsia="en-US"/>
        </w:rPr>
        <w:tab/>
      </w:r>
      <w:r>
        <w:rPr>
          <w:noProof/>
          <w:lang w:val="en-AU" w:eastAsia="en-US"/>
        </w:rPr>
        <w:tab/>
        <w:t>title = th.Track;</w:t>
      </w:r>
    </w:p>
    <w:p w:rsidR="008E4E99" w:rsidRDefault="008E4E99" w:rsidP="008E4E99">
      <w:pPr>
        <w:pStyle w:val="Code"/>
        <w:rPr>
          <w:noProof/>
          <w:lang w:val="en-AU" w:eastAsia="en-US"/>
        </w:rPr>
      </w:pPr>
      <w:r>
        <w:rPr>
          <w:noProof/>
          <w:lang w:val="en-AU" w:eastAsia="en-US"/>
        </w:rPr>
        <w:tab/>
      </w:r>
      <w:r>
        <w:rPr>
          <w:noProof/>
          <w:lang w:val="en-AU" w:eastAsia="en-US"/>
        </w:rPr>
        <w:tab/>
        <w:t>artistName = th.Artist;</w:t>
      </w:r>
    </w:p>
    <w:p w:rsidR="008E4E99" w:rsidRDefault="008E4E99" w:rsidP="008E4E99">
      <w:pPr>
        <w:pStyle w:val="Code"/>
        <w:rPr>
          <w:noProof/>
          <w:lang w:val="en-AU" w:eastAsia="en-US"/>
        </w:rPr>
      </w:pPr>
      <w:r>
        <w:rPr>
          <w:noProof/>
          <w:lang w:val="en-AU" w:eastAsia="en-US"/>
        </w:rPr>
        <w:tab/>
      </w:r>
      <w:r>
        <w:rPr>
          <w:noProof/>
          <w:lang w:val="en-AU" w:eastAsia="en-US"/>
        </w:rPr>
        <w:tab/>
        <w:t>albumName = th.Album;</w:t>
      </w:r>
    </w:p>
    <w:p w:rsidR="008E4E99" w:rsidRDefault="008E4E99" w:rsidP="008E4E99">
      <w:pPr>
        <w:pStyle w:val="Code"/>
        <w:rPr>
          <w:noProof/>
          <w:lang w:val="en-AU" w:eastAsia="en-US"/>
        </w:rPr>
      </w:pPr>
      <w:r>
        <w:rPr>
          <w:noProof/>
          <w:lang w:val="en-AU" w:eastAsia="en-US"/>
        </w:rPr>
        <w:tab/>
      </w:r>
      <w:r>
        <w:rPr>
          <w:noProof/>
          <w:lang w:val="en-AU" w:eastAsia="en-US"/>
        </w:rPr>
        <w:tab/>
        <w:t>year = th.Year;</w:t>
      </w:r>
    </w:p>
    <w:p w:rsidR="008E4E99" w:rsidRDefault="008E4E99" w:rsidP="008E4E99">
      <w:pPr>
        <w:pStyle w:val="Code"/>
        <w:rPr>
          <w:noProof/>
          <w:lang w:val="en-AU" w:eastAsia="en-US"/>
        </w:rPr>
      </w:pPr>
      <w:r>
        <w:rPr>
          <w:noProof/>
          <w:lang w:val="en-AU" w:eastAsia="en-US"/>
        </w:rPr>
        <w:tab/>
      </w:r>
      <w:r>
        <w:rPr>
          <w:noProof/>
          <w:lang w:val="en-AU" w:eastAsia="en-US"/>
        </w:rPr>
        <w:tab/>
        <w:t>genreName = th.Genere;</w:t>
      </w:r>
    </w:p>
    <w:p w:rsidR="008E4E99" w:rsidRDefault="008E4E99" w:rsidP="008E4E99">
      <w:pPr>
        <w:pStyle w:val="Code"/>
        <w:rPr>
          <w:noProof/>
          <w:lang w:val="en-AU" w:eastAsia="en-US"/>
        </w:rPr>
      </w:pPr>
      <w:r>
        <w:rPr>
          <w:noProof/>
          <w:lang w:val="en-AU" w:eastAsia="en-US"/>
        </w:rPr>
        <w:tab/>
      </w:r>
      <w:r>
        <w:rPr>
          <w:noProof/>
          <w:lang w:val="en-AU" w:eastAsia="en-US"/>
        </w:rPr>
        <w:tab/>
        <w:t>comment = th.Comment;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r>
      <w:r>
        <w:rPr>
          <w:noProof/>
          <w:color w:val="0000FF"/>
          <w:lang w:val="en-AU" w:eastAsia="en-US"/>
        </w:rPr>
        <w:t>public</w:t>
      </w:r>
      <w:r>
        <w:rPr>
          <w:noProof/>
          <w:lang w:val="en-AU" w:eastAsia="en-US"/>
        </w:rPr>
        <w:t xml:space="preserve"> Track()</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ab/>
        <w:t>}</w:t>
      </w:r>
    </w:p>
    <w:p w:rsidR="008E4E99" w:rsidRDefault="008E4E99" w:rsidP="008E4E99">
      <w:pPr>
        <w:pStyle w:val="Code"/>
        <w:rPr>
          <w:noProof/>
          <w:lang w:val="en-AU" w:eastAsia="en-US"/>
        </w:rPr>
      </w:pPr>
      <w:r>
        <w:rPr>
          <w:noProof/>
          <w:lang w:val="en-AU" w:eastAsia="en-US"/>
        </w:rPr>
        <w:t>}</w:t>
      </w:r>
    </w:p>
    <w:p w:rsidR="00FE0D1D" w:rsidRDefault="00FE0D1D" w:rsidP="00FE0D1D">
      <w:pPr>
        <w:pStyle w:val="Code"/>
      </w:pPr>
    </w:p>
    <w:p w:rsidR="00FE0D1D" w:rsidRDefault="00FE0D1D" w:rsidP="00FE0D1D">
      <w:r>
        <w:t>The class is just the same as any other entity class except that the class and its properties have been annotated with Owl</w:t>
      </w:r>
      <w:r w:rsidR="008E4E99">
        <w:t xml:space="preserve">Resource </w:t>
      </w:r>
      <w:r>
        <w:t>attributes</w:t>
      </w:r>
      <w:r w:rsidR="00EF307A">
        <w:rPr>
          <w:rStyle w:val="FootnoteReference"/>
        </w:rPr>
        <w:footnoteReference w:id="5"/>
      </w:r>
      <w:r>
        <w:t>.</w:t>
      </w:r>
      <w:r w:rsidR="00EF307A">
        <w:t xml:space="preserve"> The critical bit to get right is to use the same URI in Ontology</w:t>
      </w:r>
      <w:r w:rsidR="008E4E99">
        <w:t>Attribute</w:t>
      </w:r>
      <w:r w:rsidR="00EF307A">
        <w:t xml:space="preserve"> as we used in music.n3 and mp3s.n3 for the namespace definitions. Using Ontology</w:t>
      </w:r>
      <w:r w:rsidR="008E4E99">
        <w:t>Attribute plus OntologyName</w:t>
      </w:r>
      <w:r w:rsidR="00EF307A">
        <w:t xml:space="preserve"> allows you to define all attributes as relative URIs which makes for a much more readable source file. The </w:t>
      </w:r>
      <w:r w:rsidR="008E4E99">
        <w:t xml:space="preserve">OwlResourceAttribute </w:t>
      </w:r>
      <w:r w:rsidR="00EF307A">
        <w:t xml:space="preserve">defines our .NET class </w:t>
      </w:r>
      <w:r w:rsidR="00270798">
        <w:t>‘</w:t>
      </w:r>
      <w:r w:rsidR="00EF307A">
        <w:t>RdfMusic.Track</w:t>
      </w:r>
      <w:r w:rsidR="00270798">
        <w:t>’</w:t>
      </w:r>
      <w:r w:rsidR="00EF307A">
        <w:t xml:space="preserve"> to correspond </w:t>
      </w:r>
      <w:r w:rsidR="00270798">
        <w:t xml:space="preserve">with </w:t>
      </w:r>
      <w:r w:rsidR="00EF307A">
        <w:t xml:space="preserve">the OWL class </w:t>
      </w:r>
      <w:r w:rsidR="00EF307A" w:rsidRPr="00FE0D1D">
        <w:t>http://aabs.purl.org/ontologies/2007/04/music#</w:t>
      </w:r>
      <w:r w:rsidR="00EF307A">
        <w:t xml:space="preserve">Track. Likewise the </w:t>
      </w:r>
      <w:r w:rsidR="00270798">
        <w:t>‘</w:t>
      </w:r>
      <w:r w:rsidR="00EF307A">
        <w:t>FileLocation</w:t>
      </w:r>
      <w:r w:rsidR="00270798">
        <w:t>’</w:t>
      </w:r>
      <w:r w:rsidR="00EF307A">
        <w:t xml:space="preserve"> property defined on it corresponds to the RDF datatype property </w:t>
      </w:r>
      <w:r w:rsidR="00EF307A" w:rsidRPr="00FE0D1D">
        <w:t>http://aabs.purl.org/ontologies/2007/04/music#</w:t>
      </w:r>
      <w:r w:rsidR="00EF307A">
        <w:t>fileLocation. The Boolean true on these attributes simply tells LinqToRdf that the URIs are relative. It then knows enough to be able to work out how to query for the details needed to fill each of the properties on the class Track.</w:t>
      </w:r>
    </w:p>
    <w:p w:rsidR="00EF307A" w:rsidRDefault="00EF307A" w:rsidP="00FE0D1D">
      <w:r>
        <w:t xml:space="preserve">This approach is deliberately as close as possible to LINQ to SQL. It is hoped that those who are already familiar with DLINQ (as LINQ to SQL used to be known) will be able to pick this up and start working with it quickly. In DLINQ, instead of URIs for resources defined in an ontology, you would find table and column names. </w:t>
      </w:r>
    </w:p>
    <w:p w:rsidR="00046776" w:rsidRPr="00FE0D1D" w:rsidRDefault="00046776" w:rsidP="00FE0D1D">
      <w:r>
        <w:t>That’s all you need to be able to model your ontology classes in .NET. Now we will move on to the techniques needed to query your RDF triple store.</w:t>
      </w:r>
    </w:p>
    <w:p w:rsidR="00E17E4B" w:rsidRDefault="00E17E4B" w:rsidP="006861B2">
      <w:pPr>
        <w:pStyle w:val="Heading1"/>
      </w:pPr>
      <w:r>
        <w:t>Querying the ontology using SPARQL</w:t>
      </w:r>
    </w:p>
    <w:p w:rsidR="003B16D3" w:rsidRDefault="003B16D3" w:rsidP="003B16D3">
      <w:r>
        <w:t xml:space="preserve">The steps to start making queries are </w:t>
      </w:r>
      <w:r w:rsidR="002E46AA">
        <w:t xml:space="preserve">also pretty </w:t>
      </w:r>
      <w:r>
        <w:t>simple. First just c</w:t>
      </w:r>
      <w:r w:rsidR="00046776">
        <w:t xml:space="preserve">reate a </w:t>
      </w:r>
      <w:r>
        <w:t xml:space="preserve">simple LINQ enabled </w:t>
      </w:r>
      <w:r w:rsidR="00046776">
        <w:t>console application called MyRdfTest</w:t>
      </w:r>
      <w:r>
        <w:t>. O</w:t>
      </w:r>
      <w:r w:rsidR="00046776">
        <w:t xml:space="preserve">pen </w:t>
      </w:r>
      <w:r>
        <w:t>up Program.cs up for editing, and add namespace import statement</w:t>
      </w:r>
      <w:r w:rsidR="002E46AA">
        <w:t>s</w:t>
      </w:r>
      <w:r>
        <w:t xml:space="preserve"> for System.</w:t>
      </w:r>
      <w:r w:rsidR="007B467E">
        <w:t>Linq</w:t>
      </w:r>
      <w:r>
        <w:t>, LinqToRdf and SemWeb:</w:t>
      </w:r>
    </w:p>
    <w:p w:rsidR="003B16D3" w:rsidRDefault="003B16D3" w:rsidP="003B16D3">
      <w:pPr>
        <w:pStyle w:val="Code"/>
        <w:rPr>
          <w:noProof/>
          <w:lang w:eastAsia="en-US"/>
        </w:rPr>
      </w:pPr>
      <w:r>
        <w:rPr>
          <w:noProof/>
          <w:color w:val="0000FF"/>
          <w:lang w:eastAsia="en-US"/>
        </w:rPr>
        <w:t>using</w:t>
      </w:r>
      <w:r>
        <w:rPr>
          <w:noProof/>
          <w:lang w:eastAsia="en-US"/>
        </w:rPr>
        <w:t xml:space="preserve"> System;</w:t>
      </w:r>
    </w:p>
    <w:p w:rsidR="003B16D3" w:rsidRDefault="003B16D3" w:rsidP="003B16D3">
      <w:pPr>
        <w:pStyle w:val="Code"/>
        <w:rPr>
          <w:noProof/>
          <w:lang w:eastAsia="en-US"/>
        </w:rPr>
      </w:pPr>
      <w:r>
        <w:rPr>
          <w:noProof/>
          <w:color w:val="0000FF"/>
          <w:lang w:eastAsia="en-US"/>
        </w:rPr>
        <w:t>using</w:t>
      </w:r>
      <w:r>
        <w:rPr>
          <w:noProof/>
          <w:lang w:eastAsia="en-US"/>
        </w:rPr>
        <w:t xml:space="preserve"> LinqToRdf;</w:t>
      </w:r>
    </w:p>
    <w:p w:rsidR="003B16D3" w:rsidRDefault="003B16D3" w:rsidP="00AD0317">
      <w:pPr>
        <w:pStyle w:val="Code"/>
        <w:rPr>
          <w:noProof/>
          <w:lang w:eastAsia="en-US"/>
        </w:rPr>
      </w:pPr>
      <w:r>
        <w:rPr>
          <w:noProof/>
          <w:color w:val="0000FF"/>
          <w:lang w:eastAsia="en-US"/>
        </w:rPr>
        <w:t>using</w:t>
      </w:r>
      <w:r>
        <w:rPr>
          <w:noProof/>
          <w:lang w:eastAsia="en-US"/>
        </w:rPr>
        <w:t xml:space="preserve"> System.</w:t>
      </w:r>
      <w:r w:rsidR="008D128D">
        <w:rPr>
          <w:noProof/>
          <w:lang w:eastAsia="en-US"/>
        </w:rPr>
        <w:t>Linq</w:t>
      </w:r>
      <w:r>
        <w:rPr>
          <w:noProof/>
          <w:lang w:eastAsia="en-US"/>
        </w:rPr>
        <w:t>;</w:t>
      </w:r>
    </w:p>
    <w:p w:rsidR="00AD0317" w:rsidRDefault="00AD0317" w:rsidP="00AD0317">
      <w:pPr>
        <w:pStyle w:val="Code"/>
        <w:rPr>
          <w:noProof/>
          <w:lang w:eastAsia="en-US"/>
        </w:rPr>
      </w:pPr>
    </w:p>
    <w:p w:rsidR="003B16D3" w:rsidRDefault="003B16D3" w:rsidP="003B16D3">
      <w:pPr>
        <w:rPr>
          <w:noProof/>
          <w:lang w:eastAsia="en-US"/>
        </w:rPr>
      </w:pPr>
      <w:r>
        <w:rPr>
          <w:noProof/>
          <w:lang w:eastAsia="en-US"/>
        </w:rPr>
        <w:t>In Main, create a TripleStore object with the location of the SPARQL server:</w:t>
      </w:r>
    </w:p>
    <w:p w:rsidR="003B16D3" w:rsidRDefault="003B16D3" w:rsidP="003B16D3">
      <w:pPr>
        <w:pStyle w:val="Code"/>
        <w:rPr>
          <w:noProof/>
          <w:color w:val="auto"/>
          <w:lang w:eastAsia="en-US"/>
        </w:rPr>
      </w:pPr>
      <w:r>
        <w:rPr>
          <w:noProof/>
          <w:lang w:eastAsia="en-US"/>
        </w:rPr>
        <w:t>private</w:t>
      </w:r>
      <w:r>
        <w:rPr>
          <w:noProof/>
          <w:color w:val="auto"/>
          <w:lang w:eastAsia="en-US"/>
        </w:rPr>
        <w:t xml:space="preserve"> </w:t>
      </w:r>
      <w:r>
        <w:rPr>
          <w:noProof/>
          <w:lang w:eastAsia="en-US"/>
        </w:rPr>
        <w:t>static</w:t>
      </w:r>
      <w:r>
        <w:rPr>
          <w:noProof/>
          <w:color w:val="auto"/>
          <w:lang w:eastAsia="en-US"/>
        </w:rPr>
        <w:t xml:space="preserve"> </w:t>
      </w:r>
      <w:r>
        <w:rPr>
          <w:noProof/>
          <w:lang w:eastAsia="en-US"/>
        </w:rPr>
        <w:t>void</w:t>
      </w:r>
      <w:r>
        <w:rPr>
          <w:noProof/>
          <w:color w:val="auto"/>
          <w:lang w:eastAsia="en-US"/>
        </w:rPr>
        <w:t xml:space="preserve"> Main(</w:t>
      </w:r>
      <w:r>
        <w:rPr>
          <w:noProof/>
          <w:lang w:eastAsia="en-US"/>
        </w:rPr>
        <w:t>string</w:t>
      </w:r>
      <w:r>
        <w:rPr>
          <w:noProof/>
          <w:color w:val="auto"/>
          <w:lang w:eastAsia="en-US"/>
        </w:rPr>
        <w:t>[] args)</w:t>
      </w:r>
    </w:p>
    <w:p w:rsidR="003B16D3" w:rsidRDefault="003B16D3" w:rsidP="003B16D3">
      <w:pPr>
        <w:pStyle w:val="Code"/>
        <w:rPr>
          <w:noProof/>
          <w:color w:val="auto"/>
          <w:lang w:eastAsia="en-US"/>
        </w:rPr>
      </w:pP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w:t>
      </w:r>
      <w:r>
        <w:rPr>
          <w:noProof/>
          <w:color w:val="2B91AF"/>
          <w:lang w:eastAsia="en-US"/>
        </w:rPr>
        <w:t>TripleStore</w:t>
      </w:r>
      <w:r>
        <w:rPr>
          <w:noProof/>
          <w:color w:val="auto"/>
          <w:lang w:eastAsia="en-US"/>
        </w:rPr>
        <w:t xml:space="preserve"> ts = </w:t>
      </w:r>
      <w:r>
        <w:rPr>
          <w:noProof/>
          <w:lang w:eastAsia="en-US"/>
        </w:rPr>
        <w:t>new</w:t>
      </w:r>
      <w:r>
        <w:rPr>
          <w:noProof/>
          <w:color w:val="auto"/>
          <w:lang w:eastAsia="en-US"/>
        </w:rPr>
        <w:t xml:space="preserve"> </w:t>
      </w:r>
      <w:r>
        <w:rPr>
          <w:noProof/>
          <w:color w:val="2B91AF"/>
          <w:lang w:eastAsia="en-US"/>
        </w:rPr>
        <w:t>TripleStore</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ts.EndpointUri = </w:t>
      </w:r>
      <w:r>
        <w:rPr>
          <w:noProof/>
          <w:color w:val="A31515"/>
          <w:lang w:eastAsia="en-US"/>
        </w:rPr>
        <w:t>@"http://localhost/linqtordf/SparqlQuery.aspx"</w:t>
      </w:r>
      <w:r>
        <w:rPr>
          <w:noProof/>
          <w:color w:val="auto"/>
          <w:lang w:eastAsia="en-US"/>
        </w:rPr>
        <w:t>;</w:t>
      </w:r>
    </w:p>
    <w:p w:rsidR="003B16D3" w:rsidRDefault="003B16D3" w:rsidP="003B16D3">
      <w:pPr>
        <w:pStyle w:val="Code"/>
        <w:rPr>
          <w:noProof/>
          <w:color w:val="auto"/>
          <w:lang w:eastAsia="en-US"/>
        </w:rPr>
      </w:pPr>
      <w:r>
        <w:rPr>
          <w:noProof/>
          <w:color w:val="auto"/>
          <w:lang w:eastAsia="en-US"/>
        </w:rPr>
        <w:t xml:space="preserve">    ts.QueryType = </w:t>
      </w:r>
      <w:r>
        <w:rPr>
          <w:noProof/>
          <w:color w:val="2B91AF"/>
          <w:lang w:eastAsia="en-US"/>
        </w:rPr>
        <w:t>QueryType</w:t>
      </w:r>
      <w:r>
        <w:rPr>
          <w:noProof/>
          <w:color w:val="auto"/>
          <w:lang w:eastAsia="en-US"/>
        </w:rPr>
        <w:t>.RemoteSparqlStore;</w:t>
      </w:r>
    </w:p>
    <w:p w:rsidR="003B16D3" w:rsidRPr="003B16D3" w:rsidRDefault="003B16D3" w:rsidP="003B16D3">
      <w:pPr>
        <w:pStyle w:val="Code"/>
        <w:rPr>
          <w:noProof/>
          <w:color w:val="auto"/>
          <w:lang w:eastAsia="en-US"/>
        </w:rPr>
      </w:pPr>
    </w:p>
    <w:p w:rsidR="003B16D3" w:rsidRDefault="003B16D3" w:rsidP="003B16D3">
      <w:pPr>
        <w:rPr>
          <w:noProof/>
          <w:lang w:eastAsia="en-US"/>
        </w:rPr>
      </w:pPr>
      <w:r>
        <w:rPr>
          <w:noProof/>
          <w:lang w:eastAsia="en-US"/>
        </w:rPr>
        <w:t xml:space="preserve">TripleStore is used to carry any information needed about the triple store for later use by the query. In this case I set up an IIS virtual directory on my local machine called linqtordf, and followed the steps </w:t>
      </w:r>
      <w:r>
        <w:rPr>
          <w:noProof/>
          <w:lang w:eastAsia="en-US"/>
        </w:rPr>
        <w:lastRenderedPageBreak/>
        <w:t>outlined early. The QueryType just indicates to the query context that we will be using SPARQL over HTTP. That tells it what types of connections, commands, XML data types and the query language to use.</w:t>
      </w:r>
    </w:p>
    <w:p w:rsidR="003B16D3" w:rsidRDefault="003B16D3" w:rsidP="003B16D3">
      <w:pPr>
        <w:rPr>
          <w:noProof/>
          <w:lang w:eastAsia="en-US"/>
        </w:rPr>
      </w:pPr>
      <w:r>
        <w:rPr>
          <w:noProof/>
          <w:lang w:eastAsia="en-US"/>
        </w:rPr>
        <w:t xml:space="preserve">Now we’re ready to perform the LINQ query. We’ll get </w:t>
      </w:r>
      <w:r w:rsidR="00AD0317">
        <w:rPr>
          <w:noProof/>
          <w:lang w:eastAsia="en-US"/>
        </w:rPr>
        <w:t>all of the tracks from 2007 that have a genre name of “</w:t>
      </w:r>
      <w:r w:rsidR="00AD0317" w:rsidRPr="00AD0317">
        <w:rPr>
          <w:i/>
          <w:noProof/>
          <w:color w:val="A31515"/>
          <w:sz w:val="18"/>
          <w:lang w:eastAsia="en-US"/>
        </w:rPr>
        <w:t>Rory Blyth: The Smartest Man in the World</w:t>
      </w:r>
      <w:r w:rsidR="00AD0317">
        <w:rPr>
          <w:noProof/>
          <w:lang w:eastAsia="en-US"/>
        </w:rPr>
        <w:t>”. We’ll create a new anonymous type to store the results in, and we’re only interested in  the Title and the FileLocation.</w:t>
      </w:r>
    </w:p>
    <w:p w:rsidR="00AD0317" w:rsidRDefault="00AD0317" w:rsidP="00AD0317">
      <w:pPr>
        <w:pStyle w:val="Code"/>
        <w:rPr>
          <w:noProof/>
          <w:lang w:eastAsia="en-US"/>
        </w:rPr>
      </w:pPr>
      <w:r>
        <w:rPr>
          <w:noProof/>
          <w:lang w:eastAsia="en-US"/>
        </w:rPr>
        <w:t xml:space="preserve">var q = from t </w:t>
      </w:r>
      <w:r>
        <w:rPr>
          <w:noProof/>
          <w:color w:val="0000FF"/>
          <w:lang w:eastAsia="en-US"/>
        </w:rPr>
        <w:t>in</w:t>
      </w:r>
      <w:r>
        <w:rPr>
          <w:noProof/>
          <w:lang w:eastAsia="en-US"/>
        </w:rPr>
        <w:t xml:space="preserve"> </w:t>
      </w:r>
      <w:r>
        <w:rPr>
          <w:noProof/>
          <w:color w:val="0000FF"/>
          <w:lang w:eastAsia="en-US"/>
        </w:rPr>
        <w:t>new</w:t>
      </w:r>
      <w:r>
        <w:rPr>
          <w:noProof/>
          <w:lang w:eastAsia="en-US"/>
        </w:rPr>
        <w:t xml:space="preserve"> </w:t>
      </w:r>
      <w:r>
        <w:rPr>
          <w:noProof/>
          <w:color w:val="2B91AF"/>
          <w:lang w:eastAsia="en-US"/>
        </w:rPr>
        <w:t>RDF</w:t>
      </w:r>
      <w:r>
        <w:rPr>
          <w:noProof/>
          <w:lang w:eastAsia="en-US"/>
        </w:rPr>
        <w:t>(ts).ForType&lt;</w:t>
      </w:r>
      <w:r>
        <w:rPr>
          <w:noProof/>
          <w:color w:val="2B91AF"/>
          <w:lang w:eastAsia="en-US"/>
        </w:rPr>
        <w:t>MyTrack</w:t>
      </w:r>
      <w:r>
        <w:rPr>
          <w:noProof/>
          <w:lang w:eastAsia="en-US"/>
        </w:rPr>
        <w:t>&gt;()</w:t>
      </w:r>
    </w:p>
    <w:p w:rsidR="00AD0317" w:rsidRDefault="00AD0317" w:rsidP="00AD0317">
      <w:pPr>
        <w:pStyle w:val="Code"/>
        <w:rPr>
          <w:noProof/>
          <w:lang w:eastAsia="en-US"/>
        </w:rPr>
      </w:pPr>
      <w:r>
        <w:rPr>
          <w:noProof/>
          <w:lang w:eastAsia="en-US"/>
        </w:rPr>
        <w:tab/>
        <w:t xml:space="preserve">where t.Year == </w:t>
      </w:r>
      <w:r>
        <w:rPr>
          <w:noProof/>
          <w:color w:val="A31515"/>
          <w:lang w:eastAsia="en-US"/>
        </w:rPr>
        <w:t>"2007"</w:t>
      </w:r>
      <w:r>
        <w:rPr>
          <w:noProof/>
          <w:lang w:eastAsia="en-US"/>
        </w:rPr>
        <w:t xml:space="preserve"> &amp;&amp;</w:t>
      </w:r>
    </w:p>
    <w:p w:rsidR="00AD0317" w:rsidRDefault="00AD0317" w:rsidP="00AD0317">
      <w:pPr>
        <w:pStyle w:val="Code"/>
        <w:rPr>
          <w:noProof/>
          <w:lang w:eastAsia="en-US"/>
        </w:rPr>
      </w:pPr>
      <w:r>
        <w:rPr>
          <w:noProof/>
          <w:lang w:eastAsia="en-US"/>
        </w:rPr>
        <w:tab/>
        <w:t xml:space="preserve">t.GenreName == </w:t>
      </w:r>
      <w:r>
        <w:rPr>
          <w:noProof/>
          <w:color w:val="A31515"/>
          <w:lang w:eastAsia="en-US"/>
        </w:rPr>
        <w:t>"Rory Blyth: The Smartest Man in the World"</w:t>
      </w:r>
      <w:r>
        <w:rPr>
          <w:noProof/>
          <w:lang w:eastAsia="en-US"/>
        </w:rPr>
        <w:t xml:space="preserve"> </w:t>
      </w:r>
    </w:p>
    <w:p w:rsidR="00AD0317" w:rsidRDefault="00AD0317" w:rsidP="00AD0317">
      <w:pPr>
        <w:pStyle w:val="Code"/>
        <w:rPr>
          <w:noProof/>
          <w:lang w:eastAsia="en-US"/>
        </w:rPr>
      </w:pPr>
      <w:r>
        <w:rPr>
          <w:noProof/>
          <w:lang w:eastAsia="en-US"/>
        </w:rPr>
        <w:tab/>
        <w:t xml:space="preserve">select </w:t>
      </w:r>
      <w:r>
        <w:rPr>
          <w:noProof/>
          <w:color w:val="0000FF"/>
          <w:lang w:eastAsia="en-US"/>
        </w:rPr>
        <w:t>new</w:t>
      </w:r>
      <w:r>
        <w:rPr>
          <w:noProof/>
          <w:lang w:eastAsia="en-US"/>
        </w:rPr>
        <w:t xml:space="preserve"> {t.Title, t.FileLocation};</w:t>
      </w:r>
    </w:p>
    <w:p w:rsidR="00AD0317" w:rsidRDefault="00AD0317" w:rsidP="00AD0317">
      <w:pPr>
        <w:pStyle w:val="Code"/>
        <w:rPr>
          <w:noProof/>
          <w:lang w:eastAsia="en-US"/>
        </w:rPr>
      </w:pPr>
    </w:p>
    <w:p w:rsidR="00AD0317" w:rsidRDefault="00AD0317" w:rsidP="00AD0317">
      <w:pPr>
        <w:rPr>
          <w:noProof/>
          <w:lang w:eastAsia="en-US"/>
        </w:rPr>
      </w:pPr>
      <w:r>
        <w:rPr>
          <w:noProof/>
          <w:lang w:eastAsia="en-US"/>
        </w:rPr>
        <w:t>Then we’ll just iterate over the results and wait for a keypress before quitting.</w:t>
      </w:r>
    </w:p>
    <w:p w:rsidR="00AD0317" w:rsidRDefault="00AD0317" w:rsidP="00AD0317">
      <w:pPr>
        <w:pStyle w:val="Code"/>
        <w:rPr>
          <w:noProof/>
          <w:lang w:eastAsia="en-US"/>
        </w:rPr>
      </w:pPr>
      <w:r>
        <w:rPr>
          <w:noProof/>
          <w:color w:val="0000FF"/>
          <w:lang w:eastAsia="en-US"/>
        </w:rPr>
        <w:t>foreach</w:t>
      </w:r>
      <w:r>
        <w:rPr>
          <w:noProof/>
          <w:lang w:eastAsia="en-US"/>
        </w:rPr>
        <w:t xml:space="preserve">(var track </w:t>
      </w:r>
      <w:r>
        <w:rPr>
          <w:noProof/>
          <w:color w:val="0000FF"/>
          <w:lang w:eastAsia="en-US"/>
        </w:rPr>
        <w:t>in</w:t>
      </w:r>
      <w:r>
        <w:rPr>
          <w:noProof/>
          <w:lang w:eastAsia="en-US"/>
        </w:rPr>
        <w:t xml:space="preserve"> q){</w:t>
      </w:r>
    </w:p>
    <w:p w:rsidR="00AD0317" w:rsidRDefault="00AD0317" w:rsidP="00AD0317">
      <w:pPr>
        <w:pStyle w:val="Code"/>
        <w:rPr>
          <w:noProof/>
          <w:lang w:eastAsia="en-US"/>
        </w:rPr>
      </w:pPr>
      <w:r>
        <w:rPr>
          <w:noProof/>
          <w:lang w:eastAsia="en-US"/>
        </w:rPr>
        <w:tab/>
      </w:r>
      <w:r>
        <w:rPr>
          <w:noProof/>
          <w:color w:val="2B91AF"/>
          <w:lang w:eastAsia="en-US"/>
        </w:rPr>
        <w:t>Console</w:t>
      </w:r>
      <w:r>
        <w:rPr>
          <w:noProof/>
          <w:lang w:eastAsia="en-US"/>
        </w:rPr>
        <w:t xml:space="preserve">.WriteLine(track.Title + </w:t>
      </w:r>
      <w:r>
        <w:rPr>
          <w:noProof/>
          <w:color w:val="A31515"/>
          <w:lang w:eastAsia="en-US"/>
        </w:rPr>
        <w:t>": "</w:t>
      </w:r>
      <w:r>
        <w:rPr>
          <w:noProof/>
          <w:lang w:eastAsia="en-US"/>
        </w:rPr>
        <w:t xml:space="preserve"> + track.FileLocation);</w:t>
      </w:r>
    </w:p>
    <w:p w:rsidR="00AD0317" w:rsidRDefault="00AD0317" w:rsidP="00AD0317">
      <w:pPr>
        <w:pStyle w:val="Code"/>
        <w:rPr>
          <w:noProof/>
          <w:lang w:eastAsia="en-US"/>
        </w:rPr>
      </w:pPr>
      <w:r>
        <w:rPr>
          <w:noProof/>
          <w:lang w:eastAsia="en-US"/>
        </w:rPr>
        <w:t>}</w:t>
      </w:r>
    </w:p>
    <w:p w:rsidR="00AD0317" w:rsidRDefault="00AD0317" w:rsidP="00AD0317">
      <w:pPr>
        <w:pStyle w:val="Code"/>
        <w:rPr>
          <w:noProof/>
          <w:lang w:eastAsia="en-US"/>
        </w:rPr>
      </w:pPr>
      <w:r>
        <w:rPr>
          <w:noProof/>
          <w:color w:val="2B91AF"/>
          <w:lang w:eastAsia="en-US"/>
        </w:rPr>
        <w:t>Console</w:t>
      </w:r>
      <w:r>
        <w:rPr>
          <w:noProof/>
          <w:lang w:eastAsia="en-US"/>
        </w:rPr>
        <w:t>.ReadKey();</w:t>
      </w:r>
    </w:p>
    <w:p w:rsidR="00AD0317" w:rsidRDefault="00AD0317" w:rsidP="00AD0317">
      <w:pPr>
        <w:rPr>
          <w:noProof/>
          <w:lang w:eastAsia="en-US"/>
        </w:rPr>
      </w:pPr>
      <w:r>
        <w:rPr>
          <w:noProof/>
          <w:lang w:eastAsia="en-US"/>
        </w:rPr>
        <w:t>That’s all there is to it. Of course there’s a lot more going on beh</w:t>
      </w:r>
      <w:r w:rsidR="002E46AA">
        <w:rPr>
          <w:noProof/>
          <w:lang w:eastAsia="en-US"/>
        </w:rPr>
        <w:t>i</w:t>
      </w:r>
      <w:r>
        <w:rPr>
          <w:noProof/>
          <w:lang w:eastAsia="en-US"/>
        </w:rPr>
        <w:t xml:space="preserve">nd the scenes, but the beauty of LINQ is that you don’t need to see all of that while you’re only interested in getting some Tracks back! In the </w:t>
      </w:r>
      <w:r w:rsidR="002E46AA">
        <w:rPr>
          <w:noProof/>
          <w:lang w:eastAsia="en-US"/>
        </w:rPr>
        <w:t>references</w:t>
      </w:r>
      <w:r>
        <w:rPr>
          <w:noProof/>
          <w:lang w:eastAsia="en-US"/>
        </w:rPr>
        <w:t xml:space="preserve"> section I’ll give some links that you can go to </w:t>
      </w:r>
      <w:r w:rsidR="0088290B">
        <w:rPr>
          <w:noProof/>
          <w:lang w:eastAsia="en-US"/>
        </w:rPr>
        <w:t>if you want to know what’s going on under the hood.</w:t>
      </w:r>
    </w:p>
    <w:p w:rsidR="001B27F5" w:rsidRDefault="001B27F5" w:rsidP="001B27F5">
      <w:pPr>
        <w:pStyle w:val="Heading1"/>
        <w:rPr>
          <w:noProof/>
          <w:lang w:eastAsia="en-US"/>
        </w:rPr>
      </w:pPr>
      <w:r>
        <w:rPr>
          <w:noProof/>
          <w:lang w:eastAsia="en-US"/>
        </w:rPr>
        <w:t>Using the graphical Designer to design an ontology</w:t>
      </w:r>
    </w:p>
    <w:p w:rsidR="001B27F5" w:rsidRDefault="001B27F5" w:rsidP="001B27F5">
      <w:pPr>
        <w:rPr>
          <w:lang w:eastAsia="en-US"/>
        </w:rPr>
      </w:pPr>
      <w:r>
        <w:rPr>
          <w:lang w:eastAsia="en-US"/>
        </w:rPr>
        <w:t>The process described in previous sections can be done quite easily using the LinqToRdfDesigner. This section describes the tasks required to set up a very simple ontology of two classes called Artifact and Assembly. The program associated with it is available from the goo</w:t>
      </w:r>
      <w:r w:rsidR="002E46AA">
        <w:rPr>
          <w:lang w:eastAsia="en-US"/>
        </w:rPr>
        <w:t>gle</w:t>
      </w:r>
      <w:r>
        <w:rPr>
          <w:lang w:eastAsia="en-US"/>
        </w:rPr>
        <w:t xml:space="preserve"> code site via subversion. It’s purpose is to g</w:t>
      </w:r>
      <w:r w:rsidR="0038712E">
        <w:rPr>
          <w:lang w:eastAsia="en-US"/>
        </w:rPr>
        <w:t>a</w:t>
      </w:r>
      <w:r>
        <w:rPr>
          <w:lang w:eastAsia="en-US"/>
        </w:rPr>
        <w:t xml:space="preserve">ther various bits of information about the running system and store them as </w:t>
      </w:r>
      <w:r w:rsidR="0038712E">
        <w:rPr>
          <w:lang w:eastAsia="en-US"/>
        </w:rPr>
        <w:t>objects in an N3 file for later use.</w:t>
      </w:r>
      <w:r>
        <w:rPr>
          <w:lang w:eastAsia="en-US"/>
        </w:rPr>
        <w:t xml:space="preserve"> </w:t>
      </w:r>
      <w:r w:rsidR="0038712E">
        <w:rPr>
          <w:lang w:eastAsia="en-US"/>
        </w:rPr>
        <w:t>We won’t explore too much of the application except where it depends on LinqToRdf or LinqToRdfDesigner.</w:t>
      </w:r>
    </w:p>
    <w:p w:rsidR="0038712E" w:rsidRDefault="0038712E" w:rsidP="001B27F5">
      <w:pPr>
        <w:rPr>
          <w:lang w:eastAsia="en-US"/>
        </w:rPr>
      </w:pPr>
      <w:r>
        <w:rPr>
          <w:lang w:eastAsia="en-US"/>
        </w:rPr>
        <w:t>The first task is to create a design surface to draw the domain model on. The file extension for LinqToRdfDesigner files is ‘rdfx’. Click on the ‘New Item’ button on the standard toolbar.</w:t>
      </w:r>
    </w:p>
    <w:p w:rsidR="0038712E" w:rsidRDefault="0038712E" w:rsidP="002E46AA">
      <w:pPr>
        <w:jc w:val="center"/>
        <w:rPr>
          <w:lang w:eastAsia="en-US"/>
        </w:rPr>
      </w:pPr>
      <w:r>
        <w:rPr>
          <w:noProof/>
          <w:lang w:val="en-AU" w:eastAsia="en-AU"/>
        </w:rPr>
        <w:drawing>
          <wp:inline distT="0" distB="0" distL="0" distR="0">
            <wp:extent cx="1381125" cy="124777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381125" cy="1247775"/>
                    </a:xfrm>
                    <a:prstGeom prst="rect">
                      <a:avLst/>
                    </a:prstGeom>
                    <a:noFill/>
                    <a:ln w="9525">
                      <a:noFill/>
                      <a:miter lim="800000"/>
                      <a:headEnd/>
                      <a:tailEnd/>
                    </a:ln>
                  </pic:spPr>
                </pic:pic>
              </a:graphicData>
            </a:graphic>
          </wp:inline>
        </w:drawing>
      </w:r>
    </w:p>
    <w:p w:rsidR="0038712E" w:rsidRDefault="0038712E" w:rsidP="001B27F5">
      <w:pPr>
        <w:rPr>
          <w:lang w:eastAsia="en-US"/>
        </w:rPr>
      </w:pPr>
      <w:r>
        <w:rPr>
          <w:lang w:eastAsia="en-US"/>
        </w:rPr>
        <w:t>The item templates selection dialog will them appear. You will locate the LinqToRdf item template at the bottom, under My Templates. If it is not there, then check that the LinqToRdfDesigner has been installed on your machine.</w:t>
      </w:r>
    </w:p>
    <w:p w:rsidR="0038712E" w:rsidRDefault="0038712E" w:rsidP="002E46AA">
      <w:pPr>
        <w:jc w:val="center"/>
        <w:rPr>
          <w:lang w:eastAsia="en-US"/>
        </w:rPr>
      </w:pPr>
      <w:r>
        <w:rPr>
          <w:noProof/>
          <w:lang w:val="en-AU" w:eastAsia="en-AU"/>
        </w:rPr>
        <w:lastRenderedPageBreak/>
        <w:drawing>
          <wp:inline distT="0" distB="0" distL="0" distR="0">
            <wp:extent cx="3543300" cy="153352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3543300" cy="1533525"/>
                    </a:xfrm>
                    <a:prstGeom prst="rect">
                      <a:avLst/>
                    </a:prstGeom>
                    <a:noFill/>
                    <a:ln w="9525">
                      <a:noFill/>
                      <a:miter lim="800000"/>
                      <a:headEnd/>
                      <a:tailEnd/>
                    </a:ln>
                  </pic:spPr>
                </pic:pic>
              </a:graphicData>
            </a:graphic>
          </wp:inline>
        </w:drawing>
      </w:r>
    </w:p>
    <w:p w:rsidR="0038712E" w:rsidRDefault="0038712E" w:rsidP="001B27F5">
      <w:pPr>
        <w:rPr>
          <w:lang w:eastAsia="en-US"/>
        </w:rPr>
      </w:pPr>
      <w:r>
        <w:rPr>
          <w:lang w:eastAsia="en-US"/>
        </w:rPr>
        <w:t>Change the name of the file to SystemScannerModel.rdfx. This will create several files in your project.</w:t>
      </w:r>
    </w:p>
    <w:p w:rsidR="00824BEE" w:rsidRDefault="00824BEE" w:rsidP="002E46AA">
      <w:pPr>
        <w:jc w:val="center"/>
        <w:rPr>
          <w:lang w:eastAsia="en-US"/>
        </w:rPr>
      </w:pPr>
      <w:r>
        <w:rPr>
          <w:noProof/>
          <w:lang w:val="en-AU" w:eastAsia="en-AU"/>
        </w:rPr>
        <w:drawing>
          <wp:inline distT="0" distB="0" distL="0" distR="0">
            <wp:extent cx="2552700" cy="590550"/>
            <wp:effectExtent l="19050" t="0" r="0" b="0"/>
            <wp:docPr id="20" name="Picture 20"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EW~1\AppData\Local\Temp\msohtmlclip1\01\clip_image001.png"/>
                    <pic:cNvPicPr>
                      <a:picLocks noChangeAspect="1" noChangeArrowheads="1"/>
                    </pic:cNvPicPr>
                  </pic:nvPicPr>
                  <pic:blipFill>
                    <a:blip r:embed="rId22"/>
                    <a:srcRect/>
                    <a:stretch>
                      <a:fillRect/>
                    </a:stretch>
                  </pic:blipFill>
                  <pic:spPr bwMode="auto">
                    <a:xfrm>
                      <a:off x="0" y="0"/>
                      <a:ext cx="2552700" cy="590550"/>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SystemScannerModel.rdfx is the design surface file. SystemScannerModel.rdfx.entities.tt is a text template file that is used to generate the C# file containing the base definitions of you .NET entity model. SystemScannerModel.rdfx.n3.tt is the text template that is used to generate the N3 format ontology definition that will be used by LinqToRdf and its components.</w:t>
      </w:r>
    </w:p>
    <w:p w:rsidR="00824BEE" w:rsidRDefault="00824BEE" w:rsidP="001B27F5">
      <w:pPr>
        <w:rPr>
          <w:lang w:eastAsia="en-US"/>
        </w:rPr>
      </w:pPr>
      <w:r>
        <w:rPr>
          <w:lang w:eastAsia="en-US"/>
        </w:rPr>
        <w:t>Double click on the rdfx file to open the design surface. You should now notice that the toolbox contains elements for modeling your classes.</w:t>
      </w:r>
    </w:p>
    <w:p w:rsidR="00824BEE" w:rsidRDefault="00824BEE" w:rsidP="002E46AA">
      <w:pPr>
        <w:jc w:val="center"/>
        <w:rPr>
          <w:lang w:eastAsia="en-US"/>
        </w:rPr>
      </w:pPr>
      <w:r>
        <w:rPr>
          <w:noProof/>
          <w:lang w:val="en-AU" w:eastAsia="en-AU"/>
        </w:rPr>
        <w:drawing>
          <wp:inline distT="0" distB="0" distL="0" distR="0">
            <wp:extent cx="1914525" cy="3457575"/>
            <wp:effectExtent l="19050" t="0" r="9525" b="0"/>
            <wp:docPr id="23" name="Picture 23"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NDREW~1\AppData\Local\Temp\msohtmlclip1\01\clip_image001.png"/>
                    <pic:cNvPicPr>
                      <a:picLocks noChangeAspect="1" noChangeArrowheads="1"/>
                    </pic:cNvPicPr>
                  </pic:nvPicPr>
                  <pic:blipFill>
                    <a:blip r:embed="rId23"/>
                    <a:srcRect/>
                    <a:stretch>
                      <a:fillRect/>
                    </a:stretch>
                  </pic:blipFill>
                  <pic:spPr bwMode="auto">
                    <a:xfrm>
                      <a:off x="0" y="0"/>
                      <a:ext cx="1914525" cy="3457575"/>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Drag a class from the toolbox onto the design surface.</w:t>
      </w:r>
    </w:p>
    <w:p w:rsidR="00824BEE" w:rsidRDefault="00824BEE" w:rsidP="002E46AA">
      <w:pPr>
        <w:jc w:val="center"/>
        <w:rPr>
          <w:lang w:eastAsia="en-US"/>
        </w:rPr>
      </w:pPr>
      <w:r>
        <w:rPr>
          <w:noProof/>
          <w:lang w:val="en-AU" w:eastAsia="en-AU"/>
        </w:rPr>
        <w:lastRenderedPageBreak/>
        <w:drawing>
          <wp:inline distT="0" distB="0" distL="0" distR="0">
            <wp:extent cx="1638300" cy="1247775"/>
            <wp:effectExtent l="19050" t="0" r="0" b="0"/>
            <wp:docPr id="26" name="Picture 26"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NDREW~1\AppData\Local\Temp\msohtmlclip1\01\clip_image001.png"/>
                    <pic:cNvPicPr>
                      <a:picLocks noChangeAspect="1" noChangeArrowheads="1"/>
                    </pic:cNvPicPr>
                  </pic:nvPicPr>
                  <pic:blipFill>
                    <a:blip r:embed="rId24"/>
                    <a:srcRect/>
                    <a:stretch>
                      <a:fillRect/>
                    </a:stretch>
                  </pic:blipFill>
                  <pic:spPr bwMode="auto">
                    <a:xfrm>
                      <a:off x="0" y="0"/>
                      <a:ext cx="1638300" cy="1247775"/>
                    </a:xfrm>
                    <a:prstGeom prst="rect">
                      <a:avLst/>
                    </a:prstGeom>
                    <a:noFill/>
                    <a:ln w="9525">
                      <a:noFill/>
                      <a:miter lim="800000"/>
                      <a:headEnd/>
                      <a:tailEnd/>
                    </a:ln>
                  </pic:spPr>
                </pic:pic>
              </a:graphicData>
            </a:graphic>
          </wp:inline>
        </w:drawing>
      </w:r>
    </w:p>
    <w:p w:rsidR="00824BEE" w:rsidRDefault="00824BEE">
      <w:pPr>
        <w:rPr>
          <w:lang w:eastAsia="en-US"/>
        </w:rPr>
      </w:pPr>
      <w:r>
        <w:rPr>
          <w:lang w:eastAsia="en-US"/>
        </w:rPr>
        <w:t>By default, it will be called something ModelClass1. Rename it to ‘Artifact’. This class also needs a name within the ontology. In semantic web applications, classes are named using URIs. You will need to choose a URI for the class. We’ll get onto that in a moment. For now, press the F4 button an enter ‘Artifact’ in the ‘Owl Class Uri’ property in the property window.</w:t>
      </w:r>
    </w:p>
    <w:p w:rsidR="00824BEE" w:rsidRDefault="00824BEE" w:rsidP="001B27F5">
      <w:pPr>
        <w:rPr>
          <w:lang w:eastAsia="en-US"/>
        </w:rPr>
      </w:pPr>
      <w:r>
        <w:rPr>
          <w:lang w:eastAsia="en-US"/>
        </w:rPr>
        <w:t>Your properties window should now look like this.</w:t>
      </w:r>
    </w:p>
    <w:p w:rsidR="00824BEE" w:rsidRDefault="00824BEE" w:rsidP="002E46AA">
      <w:pPr>
        <w:jc w:val="center"/>
        <w:rPr>
          <w:lang w:eastAsia="en-US"/>
        </w:rPr>
      </w:pPr>
      <w:r>
        <w:rPr>
          <w:noProof/>
          <w:lang w:val="en-AU" w:eastAsia="en-AU"/>
        </w:rPr>
        <w:drawing>
          <wp:inline distT="0" distB="0" distL="0" distR="0">
            <wp:extent cx="2590800" cy="2247900"/>
            <wp:effectExtent l="19050" t="0" r="0" b="0"/>
            <wp:docPr id="32" name="Picture 32"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NDREW~1\AppData\Local\Temp\msohtmlclip1\01\clip_image001.png"/>
                    <pic:cNvPicPr>
                      <a:picLocks noChangeAspect="1" noChangeArrowheads="1"/>
                    </pic:cNvPicPr>
                  </pic:nvPicPr>
                  <pic:blipFill>
                    <a:blip r:embed="rId25"/>
                    <a:srcRect/>
                    <a:stretch>
                      <a:fillRect/>
                    </a:stretch>
                  </pic:blipFill>
                  <pic:spPr bwMode="auto">
                    <a:xfrm>
                      <a:off x="0" y="0"/>
                      <a:ext cx="2590800" cy="2247900"/>
                    </a:xfrm>
                    <a:prstGeom prst="rect">
                      <a:avLst/>
                    </a:prstGeom>
                    <a:noFill/>
                    <a:ln w="9525">
                      <a:noFill/>
                      <a:miter lim="800000"/>
                      <a:headEnd/>
                      <a:tailEnd/>
                    </a:ln>
                  </pic:spPr>
                </pic:pic>
              </a:graphicData>
            </a:graphic>
          </wp:inline>
        </w:drawing>
      </w:r>
    </w:p>
    <w:p w:rsidR="00824BEE" w:rsidRDefault="00824BEE" w:rsidP="001B27F5">
      <w:pPr>
        <w:rPr>
          <w:lang w:eastAsia="en-US"/>
        </w:rPr>
      </w:pPr>
      <w:r>
        <w:rPr>
          <w:lang w:eastAsia="en-US"/>
        </w:rPr>
        <w:t>Right click on the class shape in the designer and click on the ‘Add New Model Attribute’ menu option.</w:t>
      </w:r>
    </w:p>
    <w:p w:rsidR="00824BEE" w:rsidRDefault="00824BEE" w:rsidP="002E46AA">
      <w:pPr>
        <w:jc w:val="center"/>
        <w:rPr>
          <w:lang w:eastAsia="en-US"/>
        </w:rPr>
      </w:pPr>
      <w:r>
        <w:rPr>
          <w:noProof/>
          <w:lang w:val="en-AU" w:eastAsia="en-AU"/>
        </w:rPr>
        <w:drawing>
          <wp:inline distT="0" distB="0" distL="0" distR="0">
            <wp:extent cx="2438400" cy="1447800"/>
            <wp:effectExtent l="19050" t="0" r="0" b="0"/>
            <wp:docPr id="29" name="Picture 29"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NDREW~1\AppData\Local\Temp\msohtmlclip1\01\clip_image001.png"/>
                    <pic:cNvPicPr>
                      <a:picLocks noChangeAspect="1" noChangeArrowheads="1"/>
                    </pic:cNvPicPr>
                  </pic:nvPicPr>
                  <pic:blipFill>
                    <a:blip r:embed="rId26"/>
                    <a:srcRect/>
                    <a:stretch>
                      <a:fillRect/>
                    </a:stretch>
                  </pic:blipFill>
                  <pic:spPr bwMode="auto">
                    <a:xfrm>
                      <a:off x="0" y="0"/>
                      <a:ext cx="2438400" cy="1447800"/>
                    </a:xfrm>
                    <a:prstGeom prst="rect">
                      <a:avLst/>
                    </a:prstGeom>
                    <a:noFill/>
                    <a:ln w="9525">
                      <a:noFill/>
                      <a:miter lim="800000"/>
                      <a:headEnd/>
                      <a:tailEnd/>
                    </a:ln>
                  </pic:spPr>
                </pic:pic>
              </a:graphicData>
            </a:graphic>
          </wp:inline>
        </w:drawing>
      </w:r>
    </w:p>
    <w:p w:rsidR="00824BEE" w:rsidRDefault="0062464E" w:rsidP="001B27F5">
      <w:pPr>
        <w:rPr>
          <w:lang w:eastAsia="en-US"/>
        </w:rPr>
      </w:pPr>
      <w:r>
        <w:rPr>
          <w:lang w:eastAsia="en-US"/>
        </w:rPr>
        <w:t>Add an attribute (a field in .NET parlance) to the class and call it ‘ArtifactExists’. Again, use the properties window to set up some properties for the attribute. Initially it will look like this.</w:t>
      </w:r>
    </w:p>
    <w:p w:rsidR="0062464E" w:rsidRDefault="0062464E" w:rsidP="002E46AA">
      <w:pPr>
        <w:jc w:val="center"/>
        <w:rPr>
          <w:lang w:eastAsia="en-US"/>
        </w:rPr>
      </w:pPr>
      <w:r>
        <w:rPr>
          <w:noProof/>
          <w:lang w:val="en-AU" w:eastAsia="en-AU"/>
        </w:rPr>
        <w:lastRenderedPageBreak/>
        <w:drawing>
          <wp:inline distT="0" distB="0" distL="0" distR="0">
            <wp:extent cx="2571750" cy="2200275"/>
            <wp:effectExtent l="19050" t="0" r="0" b="0"/>
            <wp:docPr id="35" name="Picture 35"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NDREW~1\AppData\Local\Temp\msohtmlclip1\01\clip_image001.png"/>
                    <pic:cNvPicPr>
                      <a:picLocks noChangeAspect="1" noChangeArrowheads="1"/>
                    </pic:cNvPicPr>
                  </pic:nvPicPr>
                  <pic:blipFill>
                    <a:blip r:embed="rId27"/>
                    <a:srcRect/>
                    <a:stretch>
                      <a:fillRect/>
                    </a:stretch>
                  </pic:blipFill>
                  <pic:spPr bwMode="auto">
                    <a:xfrm>
                      <a:off x="0" y="0"/>
                      <a:ext cx="2571750" cy="2200275"/>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Change the properties to be like this.</w:t>
      </w:r>
    </w:p>
    <w:p w:rsidR="0062464E" w:rsidRDefault="0062464E" w:rsidP="002E46AA">
      <w:pPr>
        <w:jc w:val="center"/>
        <w:rPr>
          <w:lang w:eastAsia="en-US"/>
        </w:rPr>
      </w:pPr>
      <w:r>
        <w:rPr>
          <w:noProof/>
          <w:lang w:val="en-AU" w:eastAsia="en-AU"/>
        </w:rPr>
        <w:drawing>
          <wp:inline distT="0" distB="0" distL="0" distR="0">
            <wp:extent cx="2590800" cy="1981200"/>
            <wp:effectExtent l="19050" t="0" r="0" b="0"/>
            <wp:docPr id="38" name="Picture 38"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NDREW~1\AppData\Local\Temp\msohtmlclip1\01\clip_image001.png"/>
                    <pic:cNvPicPr>
                      <a:picLocks noChangeAspect="1" noChangeArrowheads="1"/>
                    </pic:cNvPicPr>
                  </pic:nvPicPr>
                  <pic:blipFill>
                    <a:blip r:embed="rId28"/>
                    <a:srcRect/>
                    <a:stretch>
                      <a:fillRect/>
                    </a:stretch>
                  </pic:blipFill>
                  <pic:spPr bwMode="auto">
                    <a:xfrm>
                      <a:off x="0" y="0"/>
                      <a:ext cx="2590800" cy="1981200"/>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What we’re saying here is that the .NET property ‘ArtifactExists’ of .NET type bool corresponds to the OWL URI ‘artifactExists’ which LinqToRdf will convert into the XML Schema Datatype ‘xsdt:boolean’. You can ignore the description property, for the moment, since it’s not currently used in the designer text templates. Later on we will see how these extra properties can be used within the text templates to generate documentation for both C# and N3.</w:t>
      </w:r>
    </w:p>
    <w:p w:rsidR="0062464E" w:rsidRDefault="0062464E" w:rsidP="001B27F5">
      <w:pPr>
        <w:rPr>
          <w:lang w:eastAsia="en-US"/>
        </w:rPr>
      </w:pPr>
      <w:r>
        <w:rPr>
          <w:lang w:eastAsia="en-US"/>
        </w:rPr>
        <w:t>The rest of the attributes attached to the artifact class are shown below.</w:t>
      </w:r>
    </w:p>
    <w:p w:rsidR="0062464E" w:rsidRDefault="0062464E" w:rsidP="002E46AA">
      <w:pPr>
        <w:jc w:val="center"/>
        <w:rPr>
          <w:lang w:eastAsia="en-US"/>
        </w:rPr>
      </w:pPr>
      <w:r>
        <w:rPr>
          <w:noProof/>
          <w:lang w:val="en-AU" w:eastAsia="en-AU"/>
        </w:rPr>
        <w:drawing>
          <wp:inline distT="0" distB="0" distL="0" distR="0">
            <wp:extent cx="1628775" cy="2114550"/>
            <wp:effectExtent l="19050" t="0" r="9525" b="0"/>
            <wp:docPr id="41" name="Picture 41"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NDREW~1\AppData\Local\Temp\msohtmlclip1\01\clip_image001.png"/>
                    <pic:cNvPicPr>
                      <a:picLocks noChangeAspect="1" noChangeArrowheads="1"/>
                    </pic:cNvPicPr>
                  </pic:nvPicPr>
                  <pic:blipFill>
                    <a:blip r:embed="rId29"/>
                    <a:srcRect/>
                    <a:stretch>
                      <a:fillRect/>
                    </a:stretch>
                  </pic:blipFill>
                  <pic:spPr bwMode="auto">
                    <a:xfrm>
                      <a:off x="0" y="0"/>
                      <a:ext cx="1628775" cy="2114550"/>
                    </a:xfrm>
                    <a:prstGeom prst="rect">
                      <a:avLst/>
                    </a:prstGeom>
                    <a:noFill/>
                    <a:ln w="9525">
                      <a:noFill/>
                      <a:miter lim="800000"/>
                      <a:headEnd/>
                      <a:tailEnd/>
                    </a:ln>
                  </pic:spPr>
                </pic:pic>
              </a:graphicData>
            </a:graphic>
          </wp:inline>
        </w:drawing>
      </w:r>
    </w:p>
    <w:p w:rsidR="0062464E" w:rsidRDefault="0062464E">
      <w:pPr>
        <w:rPr>
          <w:lang w:eastAsia="en-US"/>
        </w:rPr>
      </w:pPr>
      <w:r>
        <w:rPr>
          <w:lang w:eastAsia="en-US"/>
        </w:rPr>
        <w:lastRenderedPageBreak/>
        <w:t>Their types should be easy enough to guess, and the OWL URIs are just the same, except using camel rather than Pascal case, since that is the norm in N3.</w:t>
      </w:r>
    </w:p>
    <w:p w:rsidR="0062464E" w:rsidRDefault="0062464E" w:rsidP="001B27F5">
      <w:pPr>
        <w:rPr>
          <w:lang w:eastAsia="en-US"/>
        </w:rPr>
      </w:pPr>
      <w:r>
        <w:rPr>
          <w:lang w:eastAsia="en-US"/>
        </w:rPr>
        <w:t>Next drag another class from the toolbox onto the design surface and call it Assembly.</w:t>
      </w:r>
    </w:p>
    <w:p w:rsidR="0062464E" w:rsidRDefault="0062464E" w:rsidP="002E46AA">
      <w:pPr>
        <w:jc w:val="center"/>
        <w:rPr>
          <w:lang w:eastAsia="en-US"/>
        </w:rPr>
      </w:pPr>
      <w:r>
        <w:rPr>
          <w:noProof/>
          <w:lang w:val="en-AU" w:eastAsia="en-AU"/>
        </w:rPr>
        <w:drawing>
          <wp:inline distT="0" distB="0" distL="0" distR="0">
            <wp:extent cx="1590675" cy="4381500"/>
            <wp:effectExtent l="19050" t="0" r="9525" b="0"/>
            <wp:docPr id="44" name="Picture 44"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NDREW~1\AppData\Local\Temp\msohtmlclip1\01\clip_image001.png"/>
                    <pic:cNvPicPr>
                      <a:picLocks noChangeAspect="1" noChangeArrowheads="1"/>
                    </pic:cNvPicPr>
                  </pic:nvPicPr>
                  <pic:blipFill>
                    <a:blip r:embed="rId30"/>
                    <a:srcRect/>
                    <a:stretch>
                      <a:fillRect/>
                    </a:stretch>
                  </pic:blipFill>
                  <pic:spPr bwMode="auto">
                    <a:xfrm>
                      <a:off x="0" y="0"/>
                      <a:ext cx="1590675" cy="4381500"/>
                    </a:xfrm>
                    <a:prstGeom prst="rect">
                      <a:avLst/>
                    </a:prstGeom>
                    <a:noFill/>
                    <a:ln w="9525">
                      <a:noFill/>
                      <a:miter lim="800000"/>
                      <a:headEnd/>
                      <a:tailEnd/>
                    </a:ln>
                  </pic:spPr>
                </pic:pic>
              </a:graphicData>
            </a:graphic>
          </wp:inline>
        </w:drawing>
      </w:r>
    </w:p>
    <w:p w:rsidR="0062464E" w:rsidRDefault="0062464E" w:rsidP="001B27F5">
      <w:pPr>
        <w:rPr>
          <w:lang w:eastAsia="en-US"/>
        </w:rPr>
      </w:pPr>
      <w:r>
        <w:rPr>
          <w:lang w:eastAsia="en-US"/>
        </w:rPr>
        <w:t>Use the ‘inheritance’ tool from the toolbox to connect from it to the class ‘Artifact’. This will connect the classes using direct inheritance in C# and owl:subclass in N3.</w:t>
      </w:r>
      <w:r w:rsidR="006E7E48">
        <w:rPr>
          <w:lang w:eastAsia="en-US"/>
        </w:rPr>
        <w:t xml:space="preserve"> Your domain model is now taking shape. </w:t>
      </w:r>
    </w:p>
    <w:p w:rsidR="006E7E48" w:rsidRDefault="006E7E48" w:rsidP="001B27F5">
      <w:pPr>
        <w:rPr>
          <w:lang w:eastAsia="en-US"/>
        </w:rPr>
      </w:pPr>
      <w:r>
        <w:rPr>
          <w:lang w:eastAsia="en-US"/>
        </w:rPr>
        <w:t>You’re now at a stage where you have something worth converting into code! Click on the ‘transform all templates’ button on the Solution Explorer toolbar.</w:t>
      </w:r>
    </w:p>
    <w:p w:rsidR="006E7E48" w:rsidRDefault="006E7E48" w:rsidP="002E46AA">
      <w:pPr>
        <w:jc w:val="center"/>
        <w:rPr>
          <w:lang w:eastAsia="en-US"/>
        </w:rPr>
      </w:pPr>
      <w:r>
        <w:rPr>
          <w:noProof/>
          <w:lang w:val="en-AU" w:eastAsia="en-AU"/>
        </w:rPr>
        <w:drawing>
          <wp:inline distT="0" distB="0" distL="0" distR="0">
            <wp:extent cx="2209800" cy="647700"/>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1"/>
                    <a:srcRect/>
                    <a:stretch>
                      <a:fillRect/>
                    </a:stretch>
                  </pic:blipFill>
                  <pic:spPr bwMode="auto">
                    <a:xfrm>
                      <a:off x="0" y="0"/>
                      <a:ext cx="2209800" cy="647700"/>
                    </a:xfrm>
                    <a:prstGeom prst="rect">
                      <a:avLst/>
                    </a:prstGeom>
                    <a:noFill/>
                    <a:ln w="9525">
                      <a:noFill/>
                      <a:miter lim="800000"/>
                      <a:headEnd/>
                      <a:tailEnd/>
                    </a:ln>
                  </pic:spPr>
                </pic:pic>
              </a:graphicData>
            </a:graphic>
          </wp:inline>
        </w:drawing>
      </w:r>
    </w:p>
    <w:p w:rsidR="006E7E48" w:rsidRDefault="006E7E48" w:rsidP="001B27F5">
      <w:pPr>
        <w:rPr>
          <w:lang w:eastAsia="en-US"/>
        </w:rPr>
      </w:pPr>
      <w:r>
        <w:rPr>
          <w:lang w:eastAsia="en-US"/>
        </w:rPr>
        <w:t>This processes the text templates that were created earlier, supplying them with the object model that you’ve built up over the last few steps. The output should look like this.</w:t>
      </w:r>
    </w:p>
    <w:p w:rsidR="006E7E48" w:rsidRDefault="006E7E48">
      <w:pPr>
        <w:rPr>
          <w:lang w:eastAsia="en-US"/>
        </w:rPr>
      </w:pPr>
      <w:r>
        <w:rPr>
          <w:noProof/>
          <w:lang w:val="en-AU" w:eastAsia="en-AU"/>
        </w:rPr>
        <w:lastRenderedPageBreak/>
        <w:drawing>
          <wp:inline distT="0" distB="0" distL="0" distR="0">
            <wp:extent cx="5486400" cy="673768"/>
            <wp:effectExtent l="19050" t="0" r="0" b="0"/>
            <wp:docPr id="59" name="Picture 59" descr="C:\Users\ANDREW~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NDREW~1\AppData\Local\Temp\msohtmlclip1\01\clip_image001.png"/>
                    <pic:cNvPicPr>
                      <a:picLocks noChangeAspect="1" noChangeArrowheads="1"/>
                    </pic:cNvPicPr>
                  </pic:nvPicPr>
                  <pic:blipFill>
                    <a:blip r:embed="rId32"/>
                    <a:srcRect/>
                    <a:stretch>
                      <a:fillRect/>
                    </a:stretch>
                  </pic:blipFill>
                  <pic:spPr bwMode="auto">
                    <a:xfrm>
                      <a:off x="0" y="0"/>
                      <a:ext cx="5486400" cy="673768"/>
                    </a:xfrm>
                    <a:prstGeom prst="rect">
                      <a:avLst/>
                    </a:prstGeom>
                    <a:noFill/>
                    <a:ln w="9525">
                      <a:noFill/>
                      <a:miter lim="800000"/>
                      <a:headEnd/>
                      <a:tailEnd/>
                    </a:ln>
                  </pic:spPr>
                </pic:pic>
              </a:graphicData>
            </a:graphic>
          </wp:inline>
        </w:drawing>
      </w:r>
    </w:p>
    <w:p w:rsidR="002E46AA" w:rsidRDefault="002E46AA" w:rsidP="001B27F5">
      <w:pPr>
        <w:rPr>
          <w:lang w:eastAsia="en-US"/>
        </w:rPr>
      </w:pPr>
      <w:r>
        <w:rPr>
          <w:lang w:eastAsia="en-US"/>
        </w:rPr>
        <w:t>If you look inside the code generated for the entities, it should look like this.</w:t>
      </w:r>
    </w:p>
    <w:p w:rsidR="002E46AA" w:rsidRPr="002E46AA" w:rsidRDefault="002E46AA" w:rsidP="002E46AA">
      <w:pPr>
        <w:pStyle w:val="Code"/>
      </w:pPr>
      <w:r w:rsidRPr="002E46AA">
        <w:t>namespace SystemScannerModel</w:t>
      </w:r>
    </w:p>
    <w:p w:rsidR="002E46AA" w:rsidRPr="002E46AA" w:rsidRDefault="002E46AA" w:rsidP="002E46AA">
      <w:pPr>
        <w:pStyle w:val="Code"/>
      </w:pPr>
      <w:r w:rsidRPr="002E46AA">
        <w:t>{</w:t>
      </w:r>
    </w:p>
    <w:p w:rsidR="002E46AA" w:rsidRPr="002E46AA" w:rsidRDefault="002E46AA" w:rsidP="002E46AA">
      <w:pPr>
        <w:pStyle w:val="Code"/>
      </w:pPr>
    </w:p>
    <w:p w:rsidR="002E46AA" w:rsidRPr="002E46AA" w:rsidRDefault="002E46AA" w:rsidP="002E46AA">
      <w:pPr>
        <w:pStyle w:val="Code"/>
      </w:pPr>
      <w:r w:rsidRPr="002E46AA">
        <w:t xml:space="preserve">    [OwlResource(OntologyName = "$fileinputname$", RelativeUriReference = "Artifact")]</w:t>
      </w:r>
    </w:p>
    <w:p w:rsidR="002E46AA" w:rsidRPr="002E46AA" w:rsidRDefault="002E46AA" w:rsidP="002E46AA">
      <w:pPr>
        <w:pStyle w:val="Code"/>
      </w:pPr>
      <w:r w:rsidRPr="002E46AA">
        <w:t xml:space="preserve">    public partial class Artifact : OwlInstanceSupertype</w:t>
      </w:r>
    </w:p>
    <w:p w:rsidR="002E46AA" w:rsidRPr="002E46AA" w:rsidRDefault="002E46AA" w:rsidP="002E46AA">
      <w:pPr>
        <w:pStyle w:val="Code"/>
      </w:pPr>
      <w:r w:rsidRPr="002E46AA">
        <w:t xml:space="preserve">    {</w:t>
      </w:r>
    </w:p>
    <w:p w:rsidR="002E46AA" w:rsidRPr="002E46AA" w:rsidRDefault="002E46AA" w:rsidP="002E46AA">
      <w:pPr>
        <w:pStyle w:val="Code"/>
      </w:pPr>
      <w:r w:rsidRPr="002E46AA">
        <w:t xml:space="preserve">        [OwlResource(OntologyName = "SystemScannerModel ", RelativeUriReference = "artifactExists")]</w:t>
      </w:r>
    </w:p>
    <w:p w:rsidR="002E46AA" w:rsidRPr="002E46AA" w:rsidRDefault="002E46AA" w:rsidP="002E46AA">
      <w:pPr>
        <w:pStyle w:val="Code"/>
      </w:pPr>
      <w:r w:rsidRPr="002E46AA">
        <w:t xml:space="preserve">        public bool ArtifactExists { get; set; }</w:t>
      </w:r>
    </w:p>
    <w:p w:rsidR="002E46AA" w:rsidRPr="002E46AA" w:rsidRDefault="002E46AA" w:rsidP="002E46AA">
      <w:pPr>
        <w:pStyle w:val="Code"/>
      </w:pPr>
      <w:r w:rsidRPr="002E46AA">
        <w:t xml:space="preserve">        [OwlResource(OntologyName = "SystemScannerModel ", RelativeUriReference = "dateCreated")]</w:t>
      </w:r>
    </w:p>
    <w:p w:rsidR="002E46AA" w:rsidRPr="002E46AA" w:rsidRDefault="002E46AA" w:rsidP="002E46AA">
      <w:pPr>
        <w:pStyle w:val="Code"/>
      </w:pPr>
      <w:r w:rsidRPr="002E46AA">
        <w:t xml:space="preserve">        public DateTime DateCreated { get; set; }</w:t>
      </w:r>
    </w:p>
    <w:p w:rsidR="002E46AA" w:rsidRPr="002E46AA" w:rsidRDefault="002E46AA" w:rsidP="002E46AA">
      <w:pPr>
        <w:pStyle w:val="Code"/>
      </w:pPr>
      <w:r w:rsidRPr="002E46AA">
        <w:t xml:space="preserve">        [OwlResource(OntologyName = "SystemScannerModel ", RelativeUriReference = "dateLastModified")]</w:t>
      </w:r>
    </w:p>
    <w:p w:rsidR="002E46AA" w:rsidRPr="002E46AA" w:rsidRDefault="002E46AA" w:rsidP="002E46AA">
      <w:pPr>
        <w:pStyle w:val="Code"/>
      </w:pPr>
      <w:r w:rsidRPr="002E46AA">
        <w:t xml:space="preserve">        public DateTime DateLastModified { get; set; }</w:t>
      </w:r>
    </w:p>
    <w:p w:rsidR="002E46AA" w:rsidRPr="002E46AA" w:rsidRDefault="002E46AA" w:rsidP="002E46AA">
      <w:pPr>
        <w:pStyle w:val="Code"/>
      </w:pPr>
      <w:r w:rsidRPr="002E46AA">
        <w:t xml:space="preserve">        [OwlResource(OntologyName = "SystemScannerModel ", RelativeUriReference = "filePath")]</w:t>
      </w:r>
    </w:p>
    <w:p w:rsidR="002E46AA" w:rsidRPr="002E46AA" w:rsidRDefault="002E46AA" w:rsidP="002E46AA">
      <w:pPr>
        <w:pStyle w:val="Code"/>
      </w:pPr>
      <w:r w:rsidRPr="002E46AA">
        <w:t xml:space="preserve">        public string FilePath { get; set; }</w:t>
      </w:r>
    </w:p>
    <w:p w:rsidR="002E46AA" w:rsidRPr="002E46AA" w:rsidRDefault="002E46AA" w:rsidP="002E46AA">
      <w:pPr>
        <w:pStyle w:val="Code"/>
      </w:pPr>
      <w:r w:rsidRPr="002E46AA">
        <w:t xml:space="preserve">        [OwlResource(OntologyName = "SystemScannerModel ", RelativeUriReference = "isReadOnly")]</w:t>
      </w:r>
    </w:p>
    <w:p w:rsidR="002E46AA" w:rsidRPr="002E46AA" w:rsidRDefault="002E46AA" w:rsidP="002E46AA">
      <w:pPr>
        <w:pStyle w:val="Code"/>
      </w:pPr>
      <w:r w:rsidRPr="002E46AA">
        <w:t xml:space="preserve">        public bool IsReadOnly { get; set; }</w:t>
      </w:r>
    </w:p>
    <w:p w:rsidR="002E46AA" w:rsidRPr="002E46AA" w:rsidRDefault="002E46AA" w:rsidP="002E46AA">
      <w:pPr>
        <w:pStyle w:val="Code"/>
      </w:pPr>
      <w:r w:rsidRPr="002E46AA">
        <w:t xml:space="preserve">    }</w:t>
      </w:r>
    </w:p>
    <w:p w:rsidR="002E46AA" w:rsidRPr="002E46AA" w:rsidRDefault="002E46AA" w:rsidP="002E46AA">
      <w:pPr>
        <w:pStyle w:val="Code"/>
      </w:pPr>
    </w:p>
    <w:p w:rsidR="002E46AA" w:rsidRPr="002E46AA" w:rsidRDefault="002E46AA" w:rsidP="002E46AA">
      <w:pPr>
        <w:pStyle w:val="Code"/>
      </w:pPr>
      <w:r w:rsidRPr="002E46AA">
        <w:t xml:space="preserve">    [OwlResource(OntologyName = "$fileinputname$", RelativeUriReference = "assembly")]</w:t>
      </w:r>
    </w:p>
    <w:p w:rsidR="002E46AA" w:rsidRPr="002E46AA" w:rsidRDefault="002E46AA" w:rsidP="002E46AA">
      <w:pPr>
        <w:pStyle w:val="Code"/>
      </w:pPr>
      <w:r w:rsidRPr="002E46AA">
        <w:t xml:space="preserve">    public partial class Assembly : Artifact</w:t>
      </w:r>
    </w:p>
    <w:p w:rsidR="002E46AA" w:rsidRPr="002E46AA" w:rsidRDefault="002E46AA" w:rsidP="002E46AA">
      <w:pPr>
        <w:pStyle w:val="Code"/>
      </w:pPr>
      <w:r w:rsidRPr="002E46AA">
        <w:t xml:space="preserve">    {</w:t>
      </w:r>
    </w:p>
    <w:p w:rsidR="002E46AA" w:rsidRPr="002E46AA" w:rsidRDefault="002E46AA" w:rsidP="002E46AA">
      <w:pPr>
        <w:pStyle w:val="Code"/>
      </w:pPr>
      <w:r w:rsidRPr="002E46AA">
        <w:t xml:space="preserve">        [OwlResource(OntologyName = "SystemScannerModel ", RelativeUriReference = "isSigned")]</w:t>
      </w:r>
    </w:p>
    <w:p w:rsidR="002E46AA" w:rsidRPr="002E46AA" w:rsidRDefault="002E46AA" w:rsidP="002E46AA">
      <w:pPr>
        <w:pStyle w:val="Code"/>
      </w:pPr>
      <w:r w:rsidRPr="002E46AA">
        <w:t xml:space="preserve">        public bool IsSigned { get; set; }</w:t>
      </w:r>
    </w:p>
    <w:p w:rsidR="002E46AA" w:rsidRPr="002E46AA" w:rsidRDefault="002E46AA" w:rsidP="002E46AA">
      <w:pPr>
        <w:pStyle w:val="Code"/>
      </w:pPr>
      <w:r w:rsidRPr="002E46AA">
        <w:t xml:space="preserve">        [OwlResource(OntologyName = "SystemScannerModel ", RelativeUriReference = "strongKey")]</w:t>
      </w:r>
    </w:p>
    <w:p w:rsidR="002E46AA" w:rsidRPr="002E46AA" w:rsidRDefault="002E46AA" w:rsidP="002E46AA">
      <w:pPr>
        <w:pStyle w:val="Code"/>
      </w:pPr>
      <w:r w:rsidRPr="002E46AA">
        <w:t xml:space="preserve">        public string StrongKey { get; set; }</w:t>
      </w:r>
    </w:p>
    <w:p w:rsidR="002E46AA" w:rsidRPr="002E46AA" w:rsidRDefault="002E46AA" w:rsidP="002E46AA">
      <w:pPr>
        <w:pStyle w:val="Code"/>
      </w:pPr>
      <w:r w:rsidRPr="002E46AA">
        <w:t xml:space="preserve">        [OwlResource(OntologyName = "SystemScannerModel ", RelativeUriReference = "version")]</w:t>
      </w:r>
    </w:p>
    <w:p w:rsidR="002E46AA" w:rsidRPr="002E46AA" w:rsidRDefault="002E46AA" w:rsidP="002E46AA">
      <w:pPr>
        <w:pStyle w:val="Code"/>
      </w:pPr>
      <w:r w:rsidRPr="002E46AA">
        <w:t xml:space="preserve">        public string Version { get; set; }</w:t>
      </w:r>
    </w:p>
    <w:p w:rsidR="002E46AA" w:rsidRPr="002E46AA" w:rsidRDefault="002E46AA" w:rsidP="002E46AA">
      <w:pPr>
        <w:pStyle w:val="Code"/>
      </w:pPr>
      <w:r w:rsidRPr="002E46AA">
        <w:t xml:space="preserve">    }</w:t>
      </w:r>
    </w:p>
    <w:p w:rsidR="002E46AA" w:rsidRPr="002E46AA" w:rsidRDefault="002E46AA" w:rsidP="002E46AA">
      <w:pPr>
        <w:pStyle w:val="Code"/>
      </w:pPr>
      <w:r w:rsidRPr="002E46AA">
        <w:t>}</w:t>
      </w:r>
    </w:p>
    <w:p w:rsidR="002E46AA" w:rsidRPr="002E46AA" w:rsidRDefault="002E46AA" w:rsidP="002E46AA">
      <w:pPr>
        <w:pStyle w:val="Code"/>
        <w:rPr>
          <w:noProof/>
          <w:lang w:val="en-AU" w:eastAsia="en-US"/>
        </w:rPr>
      </w:pPr>
    </w:p>
    <w:p w:rsidR="002E46AA" w:rsidRDefault="002E46AA" w:rsidP="001B27F5">
      <w:pPr>
        <w:rPr>
          <w:lang w:eastAsia="en-US"/>
        </w:rPr>
      </w:pPr>
      <w:r>
        <w:rPr>
          <w:lang w:eastAsia="en-US"/>
        </w:rPr>
        <w:t>Here is an example of a unit test that grabs the data from the assembly. ArtifactStore is a wrapper around a SemWeb Memo</w:t>
      </w:r>
      <w:r w:rsidR="00962E57">
        <w:rPr>
          <w:lang w:eastAsia="en-US"/>
        </w:rPr>
        <w:t>ryStore.</w:t>
      </w:r>
    </w:p>
    <w:p w:rsidR="002E46AA" w:rsidRDefault="002E46AA" w:rsidP="002E46AA">
      <w:pPr>
        <w:pStyle w:val="Code"/>
        <w:rPr>
          <w:noProof/>
          <w:lang w:val="en-AU" w:eastAsia="en-US"/>
        </w:rPr>
      </w:pPr>
      <w:r>
        <w:rPr>
          <w:noProof/>
          <w:color w:val="0000FF"/>
          <w:lang w:val="en-AU" w:eastAsia="en-US"/>
        </w:rPr>
        <w:t>string</w:t>
      </w:r>
      <w:r>
        <w:rPr>
          <w:noProof/>
          <w:lang w:val="en-AU" w:eastAsia="en-US"/>
        </w:rPr>
        <w:t xml:space="preserve"> loc = </w:t>
      </w:r>
      <w:r>
        <w:rPr>
          <w:noProof/>
          <w:color w:val="A31515"/>
          <w:lang w:val="en-AU" w:eastAsia="en-US"/>
        </w:rPr>
        <w:t>@"C:\etc\dev\prototypes\linqtordf\SystemScanner\rdf\sys.artifacts.n3"</w:t>
      </w:r>
      <w:r>
        <w:rPr>
          <w:noProof/>
          <w:lang w:val="en-AU" w:eastAsia="en-US"/>
        </w:rPr>
        <w:t>;</w:t>
      </w:r>
    </w:p>
    <w:p w:rsidR="002E46AA" w:rsidRDefault="002E46AA" w:rsidP="002E46AA">
      <w:pPr>
        <w:pStyle w:val="Code"/>
        <w:rPr>
          <w:noProof/>
          <w:lang w:val="en-AU" w:eastAsia="en-US"/>
        </w:rPr>
      </w:pPr>
      <w:r>
        <w:rPr>
          <w:noProof/>
          <w:color w:val="2B91AF"/>
          <w:lang w:val="en-AU" w:eastAsia="en-US"/>
        </w:rPr>
        <w:t>ArtifactStore</w:t>
      </w:r>
      <w:r>
        <w:rPr>
          <w:noProof/>
          <w:lang w:val="en-AU" w:eastAsia="en-US"/>
        </w:rPr>
        <w:t xml:space="preserve"> store = </w:t>
      </w:r>
      <w:r>
        <w:rPr>
          <w:noProof/>
          <w:color w:val="0000FF"/>
          <w:lang w:val="en-AU" w:eastAsia="en-US"/>
        </w:rPr>
        <w:t>new</w:t>
      </w:r>
      <w:r>
        <w:rPr>
          <w:noProof/>
          <w:lang w:val="en-AU" w:eastAsia="en-US"/>
        </w:rPr>
        <w:t xml:space="preserve"> </w:t>
      </w:r>
      <w:r>
        <w:rPr>
          <w:noProof/>
          <w:color w:val="2B91AF"/>
          <w:lang w:val="en-AU" w:eastAsia="en-US"/>
        </w:rPr>
        <w:t>ArtifactStore</w:t>
      </w:r>
      <w:r>
        <w:rPr>
          <w:noProof/>
          <w:lang w:val="en-AU" w:eastAsia="en-US"/>
        </w:rPr>
        <w:t>(loc);</w:t>
      </w:r>
    </w:p>
    <w:p w:rsidR="002E46AA" w:rsidRDefault="002E46AA" w:rsidP="002E46AA">
      <w:pPr>
        <w:pStyle w:val="Code"/>
        <w:rPr>
          <w:noProof/>
          <w:lang w:val="en-AU" w:eastAsia="en-US"/>
        </w:rPr>
      </w:pP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 xml:space="preserve">&gt; tmpStore = </w:t>
      </w:r>
      <w:r>
        <w:rPr>
          <w:noProof/>
          <w:color w:val="0000FF"/>
          <w:lang w:val="en-AU" w:eastAsia="en-US"/>
        </w:rPr>
        <w:t>new</w:t>
      </w:r>
      <w:r>
        <w:rPr>
          <w:noProof/>
          <w:lang w:val="en-AU" w:eastAsia="en-US"/>
        </w:rPr>
        <w:t xml:space="preserve"> </w:t>
      </w:r>
      <w:r>
        <w:rPr>
          <w:noProof/>
          <w:color w:val="2B91AF"/>
          <w:lang w:val="en-AU" w:eastAsia="en-US"/>
        </w:rPr>
        <w:t>Dictionary</w:t>
      </w:r>
      <w:r>
        <w:rPr>
          <w:noProof/>
          <w:lang w:val="en-AU" w:eastAsia="en-US"/>
        </w:rPr>
        <w:t>&lt;</w:t>
      </w:r>
      <w:r>
        <w:rPr>
          <w:noProof/>
          <w:color w:val="0000FF"/>
          <w:lang w:val="en-AU" w:eastAsia="en-US"/>
        </w:rPr>
        <w:t>string</w:t>
      </w:r>
      <w:r>
        <w:rPr>
          <w:noProof/>
          <w:lang w:val="en-AU" w:eastAsia="en-US"/>
        </w:rPr>
        <w:t xml:space="preserve">, </w:t>
      </w:r>
      <w:r>
        <w:rPr>
          <w:noProof/>
          <w:color w:val="2B91AF"/>
          <w:lang w:val="en-AU" w:eastAsia="en-US"/>
        </w:rPr>
        <w:t>AssemblyName</w:t>
      </w:r>
      <w:r>
        <w:rPr>
          <w:noProof/>
          <w:lang w:val="en-AU" w:eastAsia="en-US"/>
        </w:rPr>
        <w:t>&gt;();</w:t>
      </w:r>
    </w:p>
    <w:p w:rsidR="002E46AA" w:rsidRDefault="002E46AA" w:rsidP="002E46AA">
      <w:pPr>
        <w:pStyle w:val="Code"/>
        <w:rPr>
          <w:noProof/>
          <w:lang w:val="en-AU" w:eastAsia="en-US"/>
        </w:rPr>
      </w:pPr>
      <w:r>
        <w:rPr>
          <w:noProof/>
          <w:color w:val="2B91AF"/>
          <w:lang w:val="en-AU" w:eastAsia="en-US"/>
        </w:rPr>
        <w:t>Extensions</w:t>
      </w:r>
      <w:r>
        <w:rPr>
          <w:noProof/>
          <w:lang w:val="en-AU" w:eastAsia="en-US"/>
        </w:rPr>
        <w:t>.Scan(GetType().Assembly.GetName(), tmpStore);</w:t>
      </w:r>
    </w:p>
    <w:p w:rsidR="002E46AA" w:rsidRDefault="002E46AA" w:rsidP="002E46AA">
      <w:pPr>
        <w:pStyle w:val="Code"/>
        <w:rPr>
          <w:noProof/>
          <w:lang w:val="en-AU" w:eastAsia="en-US"/>
        </w:rPr>
      </w:pPr>
      <w:r>
        <w:rPr>
          <w:noProof/>
          <w:color w:val="0000FF"/>
          <w:lang w:val="en-AU" w:eastAsia="en-US"/>
        </w:rPr>
        <w:t>foreach</w:t>
      </w:r>
      <w:r>
        <w:rPr>
          <w:noProof/>
          <w:lang w:val="en-AU" w:eastAsia="en-US"/>
        </w:rPr>
        <w:t xml:space="preserve"> (</w:t>
      </w:r>
      <w:r>
        <w:rPr>
          <w:noProof/>
          <w:color w:val="2B91AF"/>
          <w:lang w:val="en-AU" w:eastAsia="en-US"/>
        </w:rPr>
        <w:t>AssemblyName</w:t>
      </w:r>
      <w:r>
        <w:rPr>
          <w:noProof/>
          <w:lang w:val="en-AU" w:eastAsia="en-US"/>
        </w:rPr>
        <w:t xml:space="preserve"> asmName </w:t>
      </w:r>
      <w:r>
        <w:rPr>
          <w:noProof/>
          <w:color w:val="0000FF"/>
          <w:lang w:val="en-AU" w:eastAsia="en-US"/>
        </w:rPr>
        <w:t>in</w:t>
      </w:r>
      <w:r>
        <w:rPr>
          <w:noProof/>
          <w:lang w:val="en-AU" w:eastAsia="en-US"/>
        </w:rPr>
        <w:t xml:space="preserve"> tmpStore.Values)</w:t>
      </w:r>
    </w:p>
    <w:p w:rsidR="002E46AA" w:rsidRDefault="002E46AA" w:rsidP="002E46AA">
      <w:pPr>
        <w:pStyle w:val="Code"/>
        <w:rPr>
          <w:noProof/>
          <w:lang w:val="en-AU" w:eastAsia="en-US"/>
        </w:rPr>
      </w:pPr>
      <w:r>
        <w:rPr>
          <w:noProof/>
          <w:lang w:val="en-AU" w:eastAsia="en-US"/>
        </w:rPr>
        <w:t>{</w:t>
      </w:r>
    </w:p>
    <w:p w:rsidR="002E46AA" w:rsidRDefault="002E46AA" w:rsidP="002E46AA">
      <w:pPr>
        <w:pStyle w:val="Code"/>
        <w:rPr>
          <w:noProof/>
          <w:lang w:val="en-AU" w:eastAsia="en-US"/>
        </w:rPr>
      </w:pPr>
      <w:r>
        <w:rPr>
          <w:noProof/>
          <w:lang w:val="en-AU" w:eastAsia="en-US"/>
        </w:rPr>
        <w:t xml:space="preserve">    store.Add(</w:t>
      </w:r>
      <w:r>
        <w:rPr>
          <w:noProof/>
          <w:color w:val="0000FF"/>
          <w:lang w:val="en-AU" w:eastAsia="en-US"/>
        </w:rPr>
        <w:t>new</w:t>
      </w:r>
      <w:r>
        <w:rPr>
          <w:noProof/>
          <w:lang w:val="en-AU" w:eastAsia="en-US"/>
        </w:rPr>
        <w:t xml:space="preserve"> SystemScannerModel.</w:t>
      </w:r>
      <w:r>
        <w:rPr>
          <w:noProof/>
          <w:color w:val="2B91AF"/>
          <w:lang w:val="en-AU" w:eastAsia="en-US"/>
        </w:rPr>
        <w:t>Assembly</w:t>
      </w:r>
      <w:r>
        <w:rPr>
          <w:noProof/>
          <w:lang w:val="en-AU" w:eastAsia="en-US"/>
        </w:rPr>
        <w:t>(asmName.GetAssembly()));</w:t>
      </w:r>
    </w:p>
    <w:p w:rsidR="002E46AA" w:rsidRDefault="002E46AA" w:rsidP="002E46AA">
      <w:pPr>
        <w:pStyle w:val="Code"/>
        <w:rPr>
          <w:noProof/>
          <w:lang w:val="en-AU" w:eastAsia="en-US"/>
        </w:rPr>
      </w:pPr>
      <w:r>
        <w:rPr>
          <w:noProof/>
          <w:lang w:val="en-AU" w:eastAsia="en-US"/>
        </w:rPr>
        <w:t>}</w:t>
      </w:r>
    </w:p>
    <w:p w:rsidR="002E46AA" w:rsidRDefault="002E46AA" w:rsidP="002E46AA">
      <w:pPr>
        <w:pStyle w:val="Code"/>
        <w:rPr>
          <w:noProof/>
          <w:lang w:val="en-AU" w:eastAsia="en-US"/>
        </w:rPr>
      </w:pPr>
      <w:r>
        <w:rPr>
          <w:noProof/>
          <w:color w:val="2B91AF"/>
          <w:lang w:val="en-AU" w:eastAsia="en-US"/>
        </w:rPr>
        <w:t>Assert</w:t>
      </w:r>
      <w:r>
        <w:rPr>
          <w:noProof/>
          <w:lang w:val="en-AU" w:eastAsia="en-US"/>
        </w:rPr>
        <w:t>.AreEqual(344, store.TripleStore.StatementCount);</w:t>
      </w:r>
    </w:p>
    <w:p w:rsidR="002E46AA" w:rsidRDefault="002E46AA" w:rsidP="001B27F5">
      <w:pPr>
        <w:rPr>
          <w:lang w:eastAsia="en-US"/>
        </w:rPr>
      </w:pPr>
    </w:p>
    <w:p w:rsidR="002E46AA" w:rsidRDefault="002E46AA">
      <w:pPr>
        <w:rPr>
          <w:lang w:eastAsia="en-US"/>
        </w:rPr>
      </w:pPr>
      <w:r>
        <w:rPr>
          <w:lang w:eastAsia="en-US"/>
        </w:rPr>
        <w:br w:type="page"/>
      </w:r>
    </w:p>
    <w:p w:rsidR="006E7E48" w:rsidRDefault="006E7E48" w:rsidP="001B27F5">
      <w:pPr>
        <w:rPr>
          <w:lang w:eastAsia="en-US"/>
        </w:rPr>
      </w:pPr>
      <w:r>
        <w:rPr>
          <w:lang w:eastAsia="en-US"/>
        </w:rPr>
        <w:lastRenderedPageBreak/>
        <w:t>Before this code will build you need to add a few assembly references to LinqToRdf, SemWeb and LINQ to your project.</w:t>
      </w:r>
    </w:p>
    <w:p w:rsidR="006E7E48" w:rsidRDefault="006E7E48" w:rsidP="002E46AA">
      <w:pPr>
        <w:jc w:val="center"/>
        <w:rPr>
          <w:lang w:eastAsia="en-US"/>
        </w:rPr>
      </w:pPr>
      <w:r>
        <w:rPr>
          <w:noProof/>
          <w:lang w:val="en-AU" w:eastAsia="en-AU"/>
        </w:rPr>
        <w:drawing>
          <wp:inline distT="0" distB="0" distL="0" distR="0">
            <wp:extent cx="1533525" cy="1543050"/>
            <wp:effectExtent l="1905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a:srcRect/>
                    <a:stretch>
                      <a:fillRect/>
                    </a:stretch>
                  </pic:blipFill>
                  <pic:spPr bwMode="auto">
                    <a:xfrm>
                      <a:off x="0" y="0"/>
                      <a:ext cx="1533525" cy="1543050"/>
                    </a:xfrm>
                    <a:prstGeom prst="rect">
                      <a:avLst/>
                    </a:prstGeom>
                    <a:noFill/>
                    <a:ln w="9525">
                      <a:noFill/>
                      <a:miter lim="800000"/>
                      <a:headEnd/>
                      <a:tailEnd/>
                    </a:ln>
                  </pic:spPr>
                </pic:pic>
              </a:graphicData>
            </a:graphic>
          </wp:inline>
        </w:drawing>
      </w:r>
    </w:p>
    <w:p w:rsidR="006E7E48" w:rsidRDefault="006E7E48" w:rsidP="001B27F5">
      <w:pPr>
        <w:rPr>
          <w:lang w:eastAsia="en-US"/>
        </w:rPr>
      </w:pPr>
      <w:r>
        <w:rPr>
          <w:lang w:eastAsia="en-US"/>
        </w:rPr>
        <w:t>Now rebuild your solution. Assuming there are no other compile time errors in the system it should build OK. You are now able to perform LinqToRdf queries against the ontology using the techniques described previously.</w:t>
      </w:r>
    </w:p>
    <w:p w:rsidR="006E7E48" w:rsidRPr="001B27F5" w:rsidRDefault="006E7E48" w:rsidP="001B27F5">
      <w:pPr>
        <w:rPr>
          <w:lang w:eastAsia="en-US"/>
        </w:rPr>
      </w:pPr>
    </w:p>
    <w:p w:rsidR="006861B2" w:rsidRDefault="006861B2" w:rsidP="006861B2">
      <w:pPr>
        <w:pStyle w:val="Heading1"/>
      </w:pPr>
      <w:r>
        <w:t>Reference Material</w:t>
      </w:r>
    </w:p>
    <w:p w:rsidR="007358CA" w:rsidRDefault="007358CA" w:rsidP="007358CA"/>
    <w:p w:rsidR="00BD71AE" w:rsidRDefault="00BD71AE" w:rsidP="00BD71AE">
      <w:pPr>
        <w:rPr>
          <w:noProof/>
          <w:lang w:val="en-AU" w:eastAsia="en-US"/>
        </w:rPr>
      </w:pPr>
    </w:p>
    <w:p w:rsidR="00BD71AE" w:rsidRDefault="00BD71AE" w:rsidP="00BD71AE">
      <w:pPr>
        <w:rPr>
          <w:noProof/>
          <w:lang w:val="en-AU" w:eastAsia="en-US"/>
        </w:rPr>
      </w:pPr>
    </w:p>
    <w:p w:rsidR="00BD71AE" w:rsidRPr="007358CA" w:rsidRDefault="00BD71AE" w:rsidP="00BD71AE">
      <w:pPr>
        <w:pStyle w:val="Code"/>
      </w:pPr>
    </w:p>
    <w:sectPr w:rsidR="00BD71AE" w:rsidRPr="007358CA" w:rsidSect="00194241">
      <w:headerReference w:type="default" r:id="rId34"/>
      <w:footerReference w:type="default" r:id="rId35"/>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19E2" w:rsidRDefault="001F19E2">
      <w:pPr>
        <w:spacing w:after="0" w:line="240" w:lineRule="auto"/>
      </w:pPr>
      <w:r>
        <w:separator/>
      </w:r>
    </w:p>
  </w:endnote>
  <w:endnote w:type="continuationSeparator" w:id="1">
    <w:p w:rsidR="001F19E2" w:rsidRDefault="001F19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C3" w:rsidRDefault="002749C3">
    <w:pPr>
      <w:pStyle w:val="Footer"/>
    </w:pPr>
    <w:r>
      <w:ptab w:relativeTo="margin" w:alignment="right" w:leader="none"/>
    </w:r>
    <w:fldSimple w:instr=" PAGE ">
      <w:r w:rsidR="00962E57">
        <w:rPr>
          <w:noProof/>
        </w:rPr>
        <w:t>1</w:t>
      </w:r>
    </w:fldSimple>
    <w:r>
      <w:t xml:space="preserve"> </w:t>
    </w:r>
    <w:r w:rsidR="0068273F">
      <w:pict>
        <v:oval id="_x0000_s2057" style="width:7.2pt;height:7.2pt;flip:x;mso-position-horizontal-relative:char;mso-position-vertical-relative:line" filled="f" fillcolor="#ff7d26" strokecolor="#4f81bd [3204]" strokeweight="3pt">
          <v:fill rotate="t"/>
          <v:stroke linestyle="thinThin"/>
          <v:shadow color="#1f2f3f" opacity=".5" offset=",3pt" offset2=",2pt"/>
          <w10:wrap type="none"/>
          <w10:anchorlock/>
        </v:oval>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19E2" w:rsidRDefault="001F19E2">
      <w:pPr>
        <w:spacing w:after="0" w:line="240" w:lineRule="auto"/>
      </w:pPr>
      <w:r>
        <w:separator/>
      </w:r>
    </w:p>
  </w:footnote>
  <w:footnote w:type="continuationSeparator" w:id="1">
    <w:p w:rsidR="001F19E2" w:rsidRDefault="001F19E2">
      <w:pPr>
        <w:spacing w:after="0" w:line="240" w:lineRule="auto"/>
      </w:pPr>
      <w:r>
        <w:continuationSeparator/>
      </w:r>
    </w:p>
  </w:footnote>
  <w:footnote w:id="2">
    <w:p w:rsidR="002749C3" w:rsidRPr="00E6451A" w:rsidRDefault="002749C3">
      <w:pPr>
        <w:pStyle w:val="FootnoteText"/>
        <w:rPr>
          <w:lang w:val="en-AU"/>
        </w:rPr>
      </w:pPr>
      <w:r>
        <w:rPr>
          <w:rStyle w:val="FootnoteReference"/>
        </w:rPr>
        <w:footnoteRef/>
      </w:r>
      <w:r>
        <w:t xml:space="preserve"> The best place to start is with </w:t>
      </w:r>
      <w:hyperlink r:id="rId1" w:history="1">
        <w:r w:rsidRPr="003C0AE8">
          <w:rPr>
            <w:rStyle w:val="Hyperlink"/>
          </w:rPr>
          <w:t>http://www.w3.org/2004/OWL/</w:t>
        </w:r>
      </w:hyperlink>
      <w:r>
        <w:t xml:space="preserve"> - the specification for OWL. You should also be aware of </w:t>
      </w:r>
      <w:hyperlink r:id="rId2" w:history="1">
        <w:r w:rsidRPr="003C0AE8">
          <w:rPr>
            <w:rStyle w:val="Hyperlink"/>
          </w:rPr>
          <w:t>http://www.w3.org/TR/2000/CR-rdf-schema-20000327/</w:t>
        </w:r>
      </w:hyperlink>
      <w:r>
        <w:t xml:space="preserve"> which is the specification for RDFS (RDF Schema).</w:t>
      </w:r>
    </w:p>
  </w:footnote>
  <w:footnote w:id="3">
    <w:p w:rsidR="002749C3" w:rsidRPr="00E456A6" w:rsidRDefault="002749C3">
      <w:pPr>
        <w:pStyle w:val="FootnoteText"/>
        <w:rPr>
          <w:lang w:val="en-AU"/>
        </w:rPr>
      </w:pPr>
      <w:r>
        <w:rPr>
          <w:rStyle w:val="FootnoteReference"/>
        </w:rPr>
        <w:footnoteRef/>
      </w:r>
      <w:r>
        <w:t xml:space="preserve"> </w:t>
      </w:r>
      <w:r>
        <w:rPr>
          <w:lang w:val="en-AU"/>
        </w:rPr>
        <w:t xml:space="preserve">See Tim Berners-Lee’s Guide for further information: </w:t>
      </w:r>
      <w:hyperlink r:id="rId3" w:history="1">
        <w:r w:rsidRPr="003C0AE8">
          <w:rPr>
            <w:rStyle w:val="Hyperlink"/>
            <w:lang w:val="en-AU"/>
          </w:rPr>
          <w:t>http://www.w3.org/2000/10/swap/Primer</w:t>
        </w:r>
      </w:hyperlink>
      <w:r>
        <w:rPr>
          <w:lang w:val="en-AU"/>
        </w:rPr>
        <w:t xml:space="preserve"> </w:t>
      </w:r>
    </w:p>
  </w:footnote>
  <w:footnote w:id="4">
    <w:p w:rsidR="002749C3" w:rsidRPr="003A6806" w:rsidRDefault="002749C3">
      <w:pPr>
        <w:pStyle w:val="FootnoteText"/>
        <w:rPr>
          <w:lang w:val="en-AU"/>
        </w:rPr>
      </w:pPr>
      <w:r>
        <w:rPr>
          <w:rStyle w:val="FootnoteReference"/>
        </w:rPr>
        <w:footnoteRef/>
      </w:r>
      <w:r>
        <w:t xml:space="preserve"> </w:t>
      </w:r>
      <w:r>
        <w:rPr>
          <w:lang w:val="en-AU"/>
        </w:rPr>
        <w:t xml:space="preserve">For a quick reference guide to the syntax of N3, you should also look at </w:t>
      </w:r>
      <w:hyperlink r:id="rId4" w:history="1">
        <w:r w:rsidRPr="00A26FD7">
          <w:rPr>
            <w:rStyle w:val="Hyperlink"/>
            <w:lang w:val="en-AU"/>
          </w:rPr>
          <w:t>http://aabs.wordpress.com/semantic-web/n3guide</w:t>
        </w:r>
      </w:hyperlink>
      <w:r>
        <w:rPr>
          <w:lang w:val="en-AU"/>
        </w:rPr>
        <w:t xml:space="preserve"> which provides numerous examples of how to achieve common tasks.</w:t>
      </w:r>
    </w:p>
  </w:footnote>
  <w:footnote w:id="5">
    <w:p w:rsidR="002749C3" w:rsidRPr="00EF307A" w:rsidRDefault="002749C3">
      <w:pPr>
        <w:pStyle w:val="FootnoteText"/>
        <w:rPr>
          <w:lang w:val="en-AU"/>
        </w:rPr>
      </w:pPr>
      <w:r>
        <w:rPr>
          <w:rStyle w:val="FootnoteReference"/>
        </w:rPr>
        <w:footnoteRef/>
      </w:r>
      <w:r>
        <w:t xml:space="preserve"> </w:t>
      </w:r>
      <w:r>
        <w:rPr>
          <w:lang w:val="en-AU"/>
        </w:rPr>
        <w:t xml:space="preserve">Navigate to </w:t>
      </w:r>
      <w:hyperlink r:id="rId5" w:history="1">
        <w:r w:rsidRPr="003C0AE8">
          <w:rPr>
            <w:rStyle w:val="Hyperlink"/>
            <w:lang w:val="en-AU"/>
          </w:rPr>
          <w:t>http://linqtordf.googlecode.com/svn/trunk/src/linqtordf/Attributes.cs</w:t>
        </w:r>
      </w:hyperlink>
      <w:r>
        <w:rPr>
          <w:lang w:val="en-AU"/>
        </w:rPr>
        <w:t xml:space="preserve"> for more information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9C3" w:rsidRDefault="002749C3">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07-06-19T00:00:00Z">
          <w:dateFormat w:val="M/d/yyyy"/>
          <w:lid w:val="en-US"/>
          <w:storeMappedDataAs w:val="dateTime"/>
          <w:calendar w:val="gregorian"/>
        </w:date>
      </w:sdtPr>
      <w:sdtContent>
        <w:r>
          <w:t>6/19/2007</w:t>
        </w:r>
      </w:sdtContent>
    </w:sdt>
    <w:r w:rsidR="0068273F" w:rsidRPr="0068273F">
      <w:rPr>
        <w:noProof/>
        <w:lang w:bidi="he-IL"/>
      </w:rPr>
      <w:pict>
        <v:shapetype id="_x0000_t32" coordsize="21600,21600" o:spt="32" o:oned="t" path="m,l21600,21600e" filled="f">
          <v:path arrowok="t" fillok="f" o:connecttype="none"/>
          <o:lock v:ext="edit" shapetype="t"/>
        </v:shapetype>
        <v:shape id="_x0000_s2056" type="#_x0000_t32" style="position:absolute;margin-left:629pt;margin-top:3.8pt;width:0;height:806.8pt;z-index:251660288;mso-height-percent:1020;mso-left-percent:970;mso-top-percent:-10;mso-position-horizontal-relative:page;mso-position-vertical-relative:page;mso-height-percent:1020;mso-left-percent:970;mso-top-percent:-10;mso-width-relative:right-margin-area" o:connectortype="straight" strokecolor="#4f81bd [3204]" strokeweight="1pt">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4F81BD" w:themeColor="accent1"/>
        <w:sz w:val="16"/>
      </w:rPr>
    </w:lvl>
    <w:lvl w:ilvl="1">
      <w:start w:val="1"/>
      <w:numFmt w:val="bullet"/>
      <w:lvlText w:val=""/>
      <w:lvlJc w:val="left"/>
      <w:pPr>
        <w:ind w:left="490" w:hanging="245"/>
      </w:pPr>
      <w:rPr>
        <w:rFonts w:ascii="Symbol" w:hAnsi="Symbol" w:hint="default"/>
        <w:color w:val="4F81BD" w:themeColor="accent1"/>
        <w:sz w:val="18"/>
      </w:rPr>
    </w:lvl>
    <w:lvl w:ilvl="2">
      <w:start w:val="1"/>
      <w:numFmt w:val="bullet"/>
      <w:lvlText w:val=""/>
      <w:lvlJc w:val="left"/>
      <w:pPr>
        <w:ind w:left="735" w:hanging="245"/>
      </w:pPr>
      <w:rPr>
        <w:rFonts w:ascii="Symbol" w:hAnsi="Symbol" w:hint="default"/>
        <w:color w:val="4F81BD" w:themeColor="accent1"/>
        <w:sz w:val="18"/>
      </w:rPr>
    </w:lvl>
    <w:lvl w:ilvl="3">
      <w:start w:val="1"/>
      <w:numFmt w:val="bullet"/>
      <w:lvlText w:val=""/>
      <w:lvlJc w:val="left"/>
      <w:pPr>
        <w:ind w:left="980" w:hanging="245"/>
      </w:pPr>
      <w:rPr>
        <w:rFonts w:ascii="Symbol" w:hAnsi="Symbol" w:hint="default"/>
        <w:color w:val="365F91" w:themeColor="accent1" w:themeShade="BF"/>
        <w:sz w:val="12"/>
      </w:rPr>
    </w:lvl>
    <w:lvl w:ilvl="4">
      <w:start w:val="1"/>
      <w:numFmt w:val="bullet"/>
      <w:lvlText w:val=""/>
      <w:lvlJc w:val="left"/>
      <w:pPr>
        <w:ind w:left="1225" w:hanging="245"/>
      </w:pPr>
      <w:rPr>
        <w:rFonts w:ascii="Symbol" w:hAnsi="Symbol" w:hint="default"/>
        <w:color w:val="365F91" w:themeColor="accent1" w:themeShade="BF"/>
        <w:sz w:val="12"/>
      </w:rPr>
    </w:lvl>
    <w:lvl w:ilvl="5">
      <w:start w:val="1"/>
      <w:numFmt w:val="bullet"/>
      <w:lvlText w:val=""/>
      <w:lvlJc w:val="left"/>
      <w:pPr>
        <w:ind w:left="1470" w:hanging="245"/>
      </w:pPr>
      <w:rPr>
        <w:rFonts w:ascii="Symbol" w:hAnsi="Symbol" w:hint="default"/>
        <w:color w:val="F79646" w:themeColor="accent6"/>
        <w:sz w:val="12"/>
      </w:rPr>
    </w:lvl>
    <w:lvl w:ilvl="6">
      <w:start w:val="1"/>
      <w:numFmt w:val="bullet"/>
      <w:lvlText w:val=""/>
      <w:lvlJc w:val="left"/>
      <w:pPr>
        <w:ind w:left="1715" w:hanging="245"/>
      </w:pPr>
      <w:rPr>
        <w:rFonts w:ascii="Symbol" w:hAnsi="Symbol" w:hint="default"/>
        <w:color w:val="F79646" w:themeColor="accent6"/>
        <w:sz w:val="12"/>
      </w:rPr>
    </w:lvl>
    <w:lvl w:ilvl="7">
      <w:start w:val="1"/>
      <w:numFmt w:val="bullet"/>
      <w:lvlText w:val=""/>
      <w:lvlJc w:val="left"/>
      <w:pPr>
        <w:ind w:left="1960" w:hanging="245"/>
      </w:pPr>
      <w:rPr>
        <w:rFonts w:ascii="Symbol" w:hAnsi="Symbol" w:hint="default"/>
        <w:color w:val="F79646" w:themeColor="accent6"/>
        <w:sz w:val="12"/>
      </w:rPr>
    </w:lvl>
    <w:lvl w:ilvl="8">
      <w:start w:val="1"/>
      <w:numFmt w:val="bullet"/>
      <w:lvlText w:val=""/>
      <w:lvlJc w:val="left"/>
      <w:pPr>
        <w:ind w:left="2205" w:hanging="245"/>
      </w:pPr>
      <w:rPr>
        <w:rFonts w:ascii="Symbol" w:hAnsi="Symbol" w:hint="default"/>
        <w:color w:val="F79646" w:themeColor="accent6"/>
        <w:sz w:val="12"/>
      </w:rPr>
    </w:lvl>
  </w:abstractNum>
  <w:abstractNum w:abstractNumId="1">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1F497D" w:themeColor="text2"/>
      </w:rPr>
    </w:lvl>
    <w:lvl w:ilvl="2">
      <w:start w:val="1"/>
      <w:numFmt w:val="lowerRoman"/>
      <w:lvlText w:val="%3)"/>
      <w:lvlJc w:val="left"/>
      <w:pPr>
        <w:ind w:left="864" w:hanging="288"/>
      </w:pPr>
      <w:rPr>
        <w:rFonts w:hint="default"/>
        <w:color w:val="1F497D" w:themeColor="text2"/>
      </w:rPr>
    </w:lvl>
    <w:lvl w:ilvl="3">
      <w:start w:val="1"/>
      <w:numFmt w:val="decimal"/>
      <w:lvlText w:val="(%4)"/>
      <w:lvlJc w:val="left"/>
      <w:pPr>
        <w:ind w:left="1152" w:hanging="288"/>
      </w:pPr>
      <w:rPr>
        <w:rFonts w:hint="default"/>
        <w:color w:val="1F497D" w:themeColor="text2"/>
      </w:rPr>
    </w:lvl>
    <w:lvl w:ilvl="4">
      <w:start w:val="1"/>
      <w:numFmt w:val="lowerLetter"/>
      <w:lvlText w:val="(%5)"/>
      <w:lvlJc w:val="left"/>
      <w:pPr>
        <w:ind w:left="1440" w:hanging="288"/>
      </w:pPr>
      <w:rPr>
        <w:rFonts w:hint="default"/>
        <w:color w:val="1F497D" w:themeColor="text2"/>
      </w:rPr>
    </w:lvl>
    <w:lvl w:ilvl="5">
      <w:start w:val="1"/>
      <w:numFmt w:val="lowerRoman"/>
      <w:lvlText w:val="(%6)"/>
      <w:lvlJc w:val="left"/>
      <w:pPr>
        <w:ind w:left="1728" w:hanging="288"/>
      </w:pPr>
      <w:rPr>
        <w:rFonts w:hint="default"/>
        <w:color w:val="1F497D" w:themeColor="text2"/>
      </w:rPr>
    </w:lvl>
    <w:lvl w:ilvl="6">
      <w:start w:val="1"/>
      <w:numFmt w:val="decimal"/>
      <w:lvlText w:val="%7."/>
      <w:lvlJc w:val="left"/>
      <w:pPr>
        <w:ind w:left="2016" w:hanging="288"/>
      </w:pPr>
      <w:rPr>
        <w:rFonts w:hint="default"/>
        <w:color w:val="1F497D" w:themeColor="text2"/>
      </w:rPr>
    </w:lvl>
    <w:lvl w:ilvl="7">
      <w:start w:val="1"/>
      <w:numFmt w:val="lowerLetter"/>
      <w:lvlText w:val="%8."/>
      <w:lvlJc w:val="left"/>
      <w:pPr>
        <w:ind w:left="2304" w:hanging="288"/>
      </w:pPr>
      <w:rPr>
        <w:rFonts w:hint="default"/>
        <w:color w:val="1F497D" w:themeColor="text2"/>
      </w:rPr>
    </w:lvl>
    <w:lvl w:ilvl="8">
      <w:start w:val="1"/>
      <w:numFmt w:val="lowerRoman"/>
      <w:lvlText w:val="%9."/>
      <w:lvlJc w:val="left"/>
      <w:pPr>
        <w:ind w:left="2592" w:hanging="288"/>
      </w:pPr>
      <w:rPr>
        <w:rFonts w:hint="default"/>
        <w:color w:val="1F497D" w:themeColor="text2"/>
      </w:rPr>
    </w:lvl>
  </w:abstractNum>
  <w:abstractNum w:abstractNumId="2">
    <w:nsid w:val="5D2238F7"/>
    <w:multiLevelType w:val="hybridMultilevel"/>
    <w:tmpl w:val="4E44005E"/>
    <w:lvl w:ilvl="0" w:tplc="02188F0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00"/>
  <w:displayHorizontalDrawingGridEvery w:val="2"/>
  <w:characterSpacingControl w:val="doNotCompress"/>
  <w:hdrShapeDefaults>
    <o:shapedefaults v:ext="edit" spidmax="14338">
      <o:colormenu v:ext="edit" strokecolor="none [3204]"/>
    </o:shapedefaults>
    <o:shapelayout v:ext="edit">
      <o:idmap v:ext="edit" data="2"/>
      <o:rules v:ext="edit">
        <o:r id="V:Rule2" type="connector" idref="#_x0000_s2056"/>
      </o:rules>
    </o:shapelayout>
  </w:hdrShapeDefaults>
  <w:footnotePr>
    <w:footnote w:id="0"/>
    <w:footnote w:id="1"/>
  </w:footnotePr>
  <w:endnotePr>
    <w:endnote w:id="0"/>
    <w:endnote w:id="1"/>
  </w:endnotePr>
  <w:compat/>
  <w:rsids>
    <w:rsidRoot w:val="006861B2"/>
    <w:rsid w:val="00011980"/>
    <w:rsid w:val="00046776"/>
    <w:rsid w:val="0012465D"/>
    <w:rsid w:val="0014268F"/>
    <w:rsid w:val="00194241"/>
    <w:rsid w:val="00197239"/>
    <w:rsid w:val="001B27F5"/>
    <w:rsid w:val="001F19E2"/>
    <w:rsid w:val="00262360"/>
    <w:rsid w:val="00270798"/>
    <w:rsid w:val="00274147"/>
    <w:rsid w:val="002749C3"/>
    <w:rsid w:val="002E46AA"/>
    <w:rsid w:val="0038712E"/>
    <w:rsid w:val="003A6806"/>
    <w:rsid w:val="003B16D3"/>
    <w:rsid w:val="00441B4B"/>
    <w:rsid w:val="00471ECF"/>
    <w:rsid w:val="004B167B"/>
    <w:rsid w:val="0062464E"/>
    <w:rsid w:val="00640D20"/>
    <w:rsid w:val="006538E8"/>
    <w:rsid w:val="0066745D"/>
    <w:rsid w:val="0068273F"/>
    <w:rsid w:val="006861B2"/>
    <w:rsid w:val="006E7E48"/>
    <w:rsid w:val="007358CA"/>
    <w:rsid w:val="007B467E"/>
    <w:rsid w:val="00817407"/>
    <w:rsid w:val="00824BEE"/>
    <w:rsid w:val="0088290B"/>
    <w:rsid w:val="00892242"/>
    <w:rsid w:val="008A1513"/>
    <w:rsid w:val="008D082A"/>
    <w:rsid w:val="008D128D"/>
    <w:rsid w:val="008E06C3"/>
    <w:rsid w:val="008E4E99"/>
    <w:rsid w:val="009210B1"/>
    <w:rsid w:val="00962E57"/>
    <w:rsid w:val="00996A96"/>
    <w:rsid w:val="009B23B2"/>
    <w:rsid w:val="00A80C33"/>
    <w:rsid w:val="00AC5E62"/>
    <w:rsid w:val="00AD0317"/>
    <w:rsid w:val="00BB40CD"/>
    <w:rsid w:val="00BB7C26"/>
    <w:rsid w:val="00BC5638"/>
    <w:rsid w:val="00BD71AE"/>
    <w:rsid w:val="00C81E2A"/>
    <w:rsid w:val="00D251E6"/>
    <w:rsid w:val="00D95CAF"/>
    <w:rsid w:val="00DD2931"/>
    <w:rsid w:val="00DF0869"/>
    <w:rsid w:val="00E17E4B"/>
    <w:rsid w:val="00E456A6"/>
    <w:rsid w:val="00E6451A"/>
    <w:rsid w:val="00EF307A"/>
    <w:rsid w:val="00F41A31"/>
    <w:rsid w:val="00FE0D1D"/>
  </w:rsids>
  <m:mathPr>
    <m:mathFont m:val="Cambria Math"/>
    <m:brkBin m:val="before"/>
    <m:brkBinSub m:val="--"/>
    <m:smallFrac m:val="off"/>
    <m:dispDef/>
    <m:lMargin m:val="0"/>
    <m:rMargin m:val="0"/>
    <m:defJc m:val="centerGroup"/>
    <m:wrapIndent m:val="1440"/>
    <m:intLim m:val="undOvr"/>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04]"/>
    </o:shapedefaults>
    <o:shapelayout v:ext="edit">
      <o:idmap v:ext="edit" data="1"/>
      <o:rules v:ext="edit">
        <o:r id="V:Rule5" type="connector" idref="#_x0000_s1101"/>
        <o:r id="V:Rule6" type="connector" idref="#_x0000_s1102"/>
        <o:r id="V:Rule7" type="connector" idref="#_x0000_s1104"/>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67">
    <w:lsdException w:name="Normal" w:semiHidden="0" w:uiPriority="0"/>
    <w:lsdException w:name="heading 1" w:semiHidden="0" w:uiPriority="2"/>
    <w:lsdException w:name="heading 2" w:semiHidden="0" w:uiPriority="2"/>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194241"/>
    <w:rPr>
      <w:rFonts w:cstheme="minorHAnsi"/>
      <w:color w:val="17365D" w:themeColor="text2" w:themeShade="BF"/>
      <w:sz w:val="20"/>
      <w:szCs w:val="20"/>
      <w:lang w:eastAsia="ja-JP"/>
    </w:rPr>
  </w:style>
  <w:style w:type="paragraph" w:styleId="Heading1">
    <w:name w:val="heading 1"/>
    <w:basedOn w:val="Normal"/>
    <w:next w:val="Normal"/>
    <w:link w:val="Heading1Char"/>
    <w:uiPriority w:val="9"/>
    <w:unhideWhenUsed/>
    <w:qFormat/>
    <w:rsid w:val="00194241"/>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rsid w:val="00194241"/>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rsid w:val="00194241"/>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rsid w:val="00194241"/>
    <w:pPr>
      <w:spacing w:after="0"/>
      <w:outlineLvl w:val="3"/>
    </w:pPr>
    <w:rPr>
      <w:rFonts w:asciiTheme="majorHAnsi" w:hAnsiTheme="majorHAnsi"/>
      <w:color w:val="365F91" w:themeColor="accent1" w:themeShade="BF"/>
      <w:sz w:val="22"/>
      <w:szCs w:val="22"/>
    </w:rPr>
  </w:style>
  <w:style w:type="paragraph" w:styleId="Heading5">
    <w:name w:val="heading 5"/>
    <w:basedOn w:val="Normal"/>
    <w:next w:val="Normal"/>
    <w:link w:val="Heading5Char"/>
    <w:uiPriority w:val="9"/>
    <w:semiHidden/>
    <w:unhideWhenUsed/>
    <w:qFormat/>
    <w:rsid w:val="00194241"/>
    <w:pPr>
      <w:spacing w:after="0"/>
      <w:outlineLvl w:val="4"/>
    </w:pPr>
    <w:rPr>
      <w:i/>
      <w:color w:val="365F91" w:themeColor="accent1" w:themeShade="BF"/>
      <w:sz w:val="22"/>
      <w:szCs w:val="22"/>
    </w:rPr>
  </w:style>
  <w:style w:type="paragraph" w:styleId="Heading6">
    <w:name w:val="heading 6"/>
    <w:basedOn w:val="Normal"/>
    <w:next w:val="Normal"/>
    <w:link w:val="Heading6Char"/>
    <w:uiPriority w:val="9"/>
    <w:semiHidden/>
    <w:unhideWhenUsed/>
    <w:qFormat/>
    <w:rsid w:val="00194241"/>
    <w:pPr>
      <w:spacing w:after="0"/>
      <w:outlineLvl w:val="5"/>
    </w:pPr>
    <w:rPr>
      <w:b/>
      <w:color w:val="365F91" w:themeColor="accent1" w:themeShade="BF"/>
    </w:rPr>
  </w:style>
  <w:style w:type="paragraph" w:styleId="Heading7">
    <w:name w:val="heading 7"/>
    <w:basedOn w:val="Normal"/>
    <w:next w:val="Normal"/>
    <w:link w:val="Heading7Char"/>
    <w:uiPriority w:val="9"/>
    <w:semiHidden/>
    <w:unhideWhenUsed/>
    <w:qFormat/>
    <w:rsid w:val="00194241"/>
    <w:pPr>
      <w:spacing w:after="0"/>
      <w:outlineLvl w:val="6"/>
    </w:pPr>
    <w:rPr>
      <w:b/>
      <w:i/>
      <w:color w:val="365F91" w:themeColor="accent1" w:themeShade="BF"/>
    </w:rPr>
  </w:style>
  <w:style w:type="paragraph" w:styleId="Heading8">
    <w:name w:val="heading 8"/>
    <w:basedOn w:val="Normal"/>
    <w:next w:val="Normal"/>
    <w:link w:val="Heading8Char"/>
    <w:uiPriority w:val="9"/>
    <w:semiHidden/>
    <w:unhideWhenUsed/>
    <w:qFormat/>
    <w:rsid w:val="00194241"/>
    <w:pPr>
      <w:spacing w:after="0"/>
      <w:outlineLvl w:val="7"/>
    </w:pPr>
    <w:rPr>
      <w:b/>
      <w:color w:val="943634" w:themeColor="accent2" w:themeShade="BF"/>
    </w:rPr>
  </w:style>
  <w:style w:type="paragraph" w:styleId="Heading9">
    <w:name w:val="heading 9"/>
    <w:basedOn w:val="Normal"/>
    <w:next w:val="Normal"/>
    <w:link w:val="Heading9Char"/>
    <w:uiPriority w:val="9"/>
    <w:semiHidden/>
    <w:unhideWhenUsed/>
    <w:qFormat/>
    <w:rsid w:val="00194241"/>
    <w:pPr>
      <w:spacing w:after="0"/>
      <w:outlineLvl w:val="8"/>
    </w:pPr>
    <w:rPr>
      <w:b/>
      <w:i/>
      <w:color w:val="943634"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241"/>
    <w:rPr>
      <w:rFonts w:asciiTheme="majorHAnsi" w:hAnsiTheme="majorHAnsi" w:cstheme="minorHAnsi"/>
      <w:smallCaps/>
      <w:color w:val="17365D" w:themeColor="text2" w:themeShade="BF"/>
      <w:spacing w:val="5"/>
      <w:sz w:val="32"/>
      <w:szCs w:val="32"/>
      <w:lang w:eastAsia="ja-JP"/>
    </w:rPr>
  </w:style>
  <w:style w:type="character" w:customStyle="1" w:styleId="Heading2Char">
    <w:name w:val="Heading 2 Char"/>
    <w:basedOn w:val="DefaultParagraphFont"/>
    <w:link w:val="Heading2"/>
    <w:uiPriority w:val="9"/>
    <w:rsid w:val="00194241"/>
    <w:rPr>
      <w:rFonts w:asciiTheme="majorHAnsi" w:hAnsiTheme="majorHAnsi" w:cstheme="minorHAnsi"/>
      <w:color w:val="17365D" w:themeColor="text2" w:themeShade="BF"/>
      <w:sz w:val="28"/>
      <w:szCs w:val="28"/>
      <w:lang w:eastAsia="ja-JP"/>
    </w:rPr>
  </w:style>
  <w:style w:type="paragraph" w:styleId="Title">
    <w:name w:val="Title"/>
    <w:basedOn w:val="Normal"/>
    <w:link w:val="TitleChar"/>
    <w:uiPriority w:val="10"/>
    <w:qFormat/>
    <w:rsid w:val="00194241"/>
    <w:rPr>
      <w:rFonts w:asciiTheme="majorHAnsi" w:hAnsiTheme="majorHAnsi"/>
      <w:smallCaps/>
      <w:color w:val="4F81BD" w:themeColor="accent1"/>
      <w:spacing w:val="10"/>
      <w:sz w:val="48"/>
      <w:szCs w:val="48"/>
    </w:rPr>
  </w:style>
  <w:style w:type="character" w:customStyle="1" w:styleId="TitleChar">
    <w:name w:val="Title Char"/>
    <w:basedOn w:val="DefaultParagraphFont"/>
    <w:link w:val="Title"/>
    <w:uiPriority w:val="10"/>
    <w:rsid w:val="00194241"/>
    <w:rPr>
      <w:rFonts w:asciiTheme="majorHAnsi" w:hAnsiTheme="majorHAnsi" w:cstheme="minorHAnsi"/>
      <w:smallCaps/>
      <w:color w:val="4F81BD" w:themeColor="accent1"/>
      <w:spacing w:val="10"/>
      <w:sz w:val="48"/>
      <w:szCs w:val="48"/>
      <w:lang w:eastAsia="ja-JP"/>
    </w:rPr>
  </w:style>
  <w:style w:type="paragraph" w:styleId="Subtitle">
    <w:name w:val="Subtitle"/>
    <w:basedOn w:val="Normal"/>
    <w:link w:val="SubtitleChar"/>
    <w:uiPriority w:val="11"/>
    <w:qFormat/>
    <w:rsid w:val="00194241"/>
    <w:rPr>
      <w:i/>
      <w:color w:val="1F497D" w:themeColor="text2"/>
      <w:spacing w:val="5"/>
      <w:sz w:val="24"/>
      <w:szCs w:val="24"/>
    </w:rPr>
  </w:style>
  <w:style w:type="character" w:customStyle="1" w:styleId="SubtitleChar">
    <w:name w:val="Subtitle Char"/>
    <w:basedOn w:val="DefaultParagraphFont"/>
    <w:link w:val="Subtitle"/>
    <w:uiPriority w:val="11"/>
    <w:rsid w:val="00194241"/>
    <w:rPr>
      <w:rFonts w:cstheme="minorHAnsi"/>
      <w:i/>
      <w:color w:val="1F497D" w:themeColor="text2"/>
      <w:spacing w:val="5"/>
      <w:sz w:val="24"/>
      <w:szCs w:val="24"/>
      <w:lang w:eastAsia="ja-JP"/>
    </w:rPr>
  </w:style>
  <w:style w:type="paragraph" w:styleId="BalloonText">
    <w:name w:val="Balloon Text"/>
    <w:basedOn w:val="Normal"/>
    <w:link w:val="BalloonTextChar"/>
    <w:uiPriority w:val="99"/>
    <w:semiHidden/>
    <w:unhideWhenUsed/>
    <w:rsid w:val="0019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241"/>
    <w:rPr>
      <w:rFonts w:ascii="Tahoma" w:hAnsi="Tahoma" w:cs="Tahoma"/>
      <w:color w:val="17365D" w:themeColor="text2" w:themeShade="BF"/>
      <w:sz w:val="16"/>
      <w:szCs w:val="16"/>
      <w:lang w:eastAsia="ja-JP"/>
    </w:rPr>
  </w:style>
  <w:style w:type="character" w:styleId="BookTitle">
    <w:name w:val="Book Title"/>
    <w:basedOn w:val="DefaultParagraphFont"/>
    <w:uiPriority w:val="33"/>
    <w:qFormat/>
    <w:rsid w:val="00194241"/>
    <w:rPr>
      <w:rFonts w:cs="Times New Roman"/>
      <w:smallCaps/>
      <w:color w:val="000000"/>
      <w:spacing w:val="10"/>
    </w:rPr>
  </w:style>
  <w:style w:type="numbering" w:customStyle="1" w:styleId="BulletedList">
    <w:name w:val="Bulleted List"/>
    <w:uiPriority w:val="99"/>
    <w:rsid w:val="00194241"/>
    <w:pPr>
      <w:numPr>
        <w:numId w:val="1"/>
      </w:numPr>
    </w:pPr>
  </w:style>
  <w:style w:type="paragraph" w:styleId="Caption">
    <w:name w:val="caption"/>
    <w:basedOn w:val="Normal"/>
    <w:next w:val="Normal"/>
    <w:uiPriority w:val="99"/>
    <w:unhideWhenUsed/>
    <w:rsid w:val="00194241"/>
    <w:pPr>
      <w:spacing w:line="240" w:lineRule="auto"/>
      <w:jc w:val="right"/>
    </w:pPr>
    <w:rPr>
      <w:b/>
      <w:bCs/>
      <w:color w:val="365F91" w:themeColor="accent1" w:themeShade="BF"/>
      <w:sz w:val="16"/>
      <w:szCs w:val="16"/>
    </w:rPr>
  </w:style>
  <w:style w:type="character" w:styleId="Emphasis">
    <w:name w:val="Emphasis"/>
    <w:uiPriority w:val="20"/>
    <w:qFormat/>
    <w:rsid w:val="00194241"/>
    <w:rPr>
      <w:b/>
      <w:i/>
      <w:color w:val="0F243E" w:themeColor="text2" w:themeShade="80"/>
      <w:spacing w:val="10"/>
      <w:sz w:val="18"/>
      <w:szCs w:val="18"/>
    </w:rPr>
  </w:style>
  <w:style w:type="paragraph" w:styleId="Footer">
    <w:name w:val="footer"/>
    <w:basedOn w:val="Normal"/>
    <w:link w:val="FooterChar"/>
    <w:uiPriority w:val="99"/>
    <w:unhideWhenUsed/>
    <w:rsid w:val="0019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241"/>
    <w:rPr>
      <w:rFonts w:cstheme="minorHAnsi"/>
      <w:color w:val="17365D" w:themeColor="text2" w:themeShade="BF"/>
      <w:sz w:val="20"/>
      <w:szCs w:val="20"/>
      <w:lang w:eastAsia="ja-JP"/>
    </w:rPr>
  </w:style>
  <w:style w:type="paragraph" w:styleId="Header">
    <w:name w:val="header"/>
    <w:basedOn w:val="Normal"/>
    <w:link w:val="HeaderChar"/>
    <w:uiPriority w:val="99"/>
    <w:semiHidden/>
    <w:unhideWhenUsed/>
    <w:rsid w:val="001942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94241"/>
    <w:rPr>
      <w:rFonts w:cstheme="minorHAnsi"/>
      <w:color w:val="17365D" w:themeColor="text2" w:themeShade="BF"/>
      <w:sz w:val="20"/>
      <w:szCs w:val="20"/>
      <w:lang w:eastAsia="ja-JP"/>
    </w:rPr>
  </w:style>
  <w:style w:type="character" w:customStyle="1" w:styleId="Heading3Char">
    <w:name w:val="Heading 3 Char"/>
    <w:basedOn w:val="DefaultParagraphFont"/>
    <w:link w:val="Heading3"/>
    <w:uiPriority w:val="9"/>
    <w:semiHidden/>
    <w:rsid w:val="00194241"/>
    <w:rPr>
      <w:rFonts w:asciiTheme="majorHAnsi" w:hAnsiTheme="majorHAnsi" w:cstheme="minorHAnsi"/>
      <w:color w:val="17365D" w:themeColor="text2" w:themeShade="BF"/>
      <w:spacing w:val="5"/>
      <w:sz w:val="24"/>
      <w:szCs w:val="24"/>
      <w:lang w:eastAsia="ja-JP"/>
    </w:rPr>
  </w:style>
  <w:style w:type="character" w:customStyle="1" w:styleId="Heading4Char">
    <w:name w:val="Heading 4 Char"/>
    <w:basedOn w:val="DefaultParagraphFont"/>
    <w:link w:val="Heading4"/>
    <w:uiPriority w:val="9"/>
    <w:semiHidden/>
    <w:rsid w:val="00194241"/>
    <w:rPr>
      <w:rFonts w:asciiTheme="majorHAnsi" w:hAnsiTheme="majorHAnsi" w:cstheme="minorHAnsi"/>
      <w:color w:val="365F91" w:themeColor="accent1" w:themeShade="BF"/>
      <w:lang w:eastAsia="ja-JP"/>
    </w:rPr>
  </w:style>
  <w:style w:type="character" w:customStyle="1" w:styleId="Heading5Char">
    <w:name w:val="Heading 5 Char"/>
    <w:basedOn w:val="DefaultParagraphFont"/>
    <w:link w:val="Heading5"/>
    <w:uiPriority w:val="9"/>
    <w:semiHidden/>
    <w:rsid w:val="00194241"/>
    <w:rPr>
      <w:rFonts w:cstheme="minorHAnsi"/>
      <w:i/>
      <w:color w:val="365F91" w:themeColor="accent1" w:themeShade="BF"/>
      <w:lang w:eastAsia="ja-JP"/>
    </w:rPr>
  </w:style>
  <w:style w:type="character" w:customStyle="1" w:styleId="Heading6Char">
    <w:name w:val="Heading 6 Char"/>
    <w:basedOn w:val="DefaultParagraphFont"/>
    <w:link w:val="Heading6"/>
    <w:uiPriority w:val="9"/>
    <w:semiHidden/>
    <w:rsid w:val="00194241"/>
    <w:rPr>
      <w:rFonts w:cstheme="minorHAnsi"/>
      <w:b/>
      <w:color w:val="365F91" w:themeColor="accent1" w:themeShade="BF"/>
      <w:sz w:val="20"/>
      <w:szCs w:val="20"/>
      <w:lang w:eastAsia="ja-JP"/>
    </w:rPr>
  </w:style>
  <w:style w:type="character" w:customStyle="1" w:styleId="Heading7Char">
    <w:name w:val="Heading 7 Char"/>
    <w:basedOn w:val="DefaultParagraphFont"/>
    <w:link w:val="Heading7"/>
    <w:uiPriority w:val="9"/>
    <w:semiHidden/>
    <w:rsid w:val="00194241"/>
    <w:rPr>
      <w:rFonts w:cstheme="minorHAnsi"/>
      <w:b/>
      <w:i/>
      <w:color w:val="365F91" w:themeColor="accent1" w:themeShade="BF"/>
      <w:sz w:val="20"/>
      <w:szCs w:val="20"/>
      <w:lang w:eastAsia="ja-JP"/>
    </w:rPr>
  </w:style>
  <w:style w:type="character" w:customStyle="1" w:styleId="Heading8Char">
    <w:name w:val="Heading 8 Char"/>
    <w:basedOn w:val="DefaultParagraphFont"/>
    <w:link w:val="Heading8"/>
    <w:uiPriority w:val="9"/>
    <w:semiHidden/>
    <w:rsid w:val="00194241"/>
    <w:rPr>
      <w:rFonts w:cstheme="minorHAnsi"/>
      <w:b/>
      <w:color w:val="943634" w:themeColor="accent2" w:themeShade="BF"/>
      <w:sz w:val="20"/>
      <w:szCs w:val="20"/>
      <w:lang w:eastAsia="ja-JP"/>
    </w:rPr>
  </w:style>
  <w:style w:type="character" w:customStyle="1" w:styleId="Heading9Char">
    <w:name w:val="Heading 9 Char"/>
    <w:basedOn w:val="DefaultParagraphFont"/>
    <w:link w:val="Heading9"/>
    <w:uiPriority w:val="9"/>
    <w:semiHidden/>
    <w:rsid w:val="00194241"/>
    <w:rPr>
      <w:rFonts w:cstheme="minorHAnsi"/>
      <w:b/>
      <w:i/>
      <w:color w:val="943634" w:themeColor="accent2" w:themeShade="BF"/>
      <w:sz w:val="18"/>
      <w:szCs w:val="18"/>
      <w:lang w:eastAsia="ja-JP"/>
    </w:rPr>
  </w:style>
  <w:style w:type="character" w:styleId="IntenseEmphasis">
    <w:name w:val="Intense Emphasis"/>
    <w:basedOn w:val="DefaultParagraphFont"/>
    <w:uiPriority w:val="21"/>
    <w:qFormat/>
    <w:rsid w:val="00194241"/>
    <w:rPr>
      <w:i/>
      <w:caps/>
      <w:color w:val="365F91" w:themeColor="accent1" w:themeShade="BF"/>
      <w:spacing w:val="10"/>
      <w:sz w:val="18"/>
      <w:szCs w:val="18"/>
    </w:rPr>
  </w:style>
  <w:style w:type="paragraph" w:styleId="Quote">
    <w:name w:val="Quote"/>
    <w:basedOn w:val="Normal"/>
    <w:link w:val="QuoteChar"/>
    <w:uiPriority w:val="29"/>
    <w:qFormat/>
    <w:rsid w:val="00194241"/>
    <w:rPr>
      <w:i/>
    </w:rPr>
  </w:style>
  <w:style w:type="character" w:customStyle="1" w:styleId="QuoteChar">
    <w:name w:val="Quote Char"/>
    <w:basedOn w:val="DefaultParagraphFont"/>
    <w:link w:val="Quote"/>
    <w:uiPriority w:val="29"/>
    <w:rsid w:val="00194241"/>
    <w:rPr>
      <w:rFonts w:cstheme="minorHAnsi"/>
      <w:i/>
      <w:color w:val="17365D" w:themeColor="text2" w:themeShade="BF"/>
      <w:sz w:val="20"/>
      <w:szCs w:val="20"/>
      <w:lang w:eastAsia="ja-JP"/>
    </w:rPr>
  </w:style>
  <w:style w:type="paragraph" w:styleId="IntenseQuote">
    <w:name w:val="Intense Quote"/>
    <w:basedOn w:val="Quote"/>
    <w:link w:val="IntenseQuoteChar"/>
    <w:uiPriority w:val="30"/>
    <w:qFormat/>
    <w:rsid w:val="00194241"/>
    <w:pPr>
      <w:pBdr>
        <w:bottom w:val="double" w:sz="4" w:space="4" w:color="4F81BD" w:themeColor="accent1"/>
      </w:pBdr>
      <w:spacing w:line="300" w:lineRule="auto"/>
      <w:ind w:left="936" w:right="936"/>
    </w:pPr>
    <w:rPr>
      <w:i w:val="0"/>
      <w:color w:val="365F91" w:themeColor="accent1" w:themeShade="BF"/>
    </w:rPr>
  </w:style>
  <w:style w:type="character" w:customStyle="1" w:styleId="IntenseQuoteChar">
    <w:name w:val="Intense Quote Char"/>
    <w:basedOn w:val="DefaultParagraphFont"/>
    <w:link w:val="IntenseQuote"/>
    <w:uiPriority w:val="30"/>
    <w:rsid w:val="00194241"/>
    <w:rPr>
      <w:rFonts w:cstheme="minorHAnsi"/>
      <w:color w:val="365F91" w:themeColor="accent1" w:themeShade="BF"/>
      <w:sz w:val="20"/>
      <w:szCs w:val="20"/>
      <w:lang w:eastAsia="ja-JP"/>
    </w:rPr>
  </w:style>
  <w:style w:type="character" w:styleId="IntenseReference">
    <w:name w:val="Intense Reference"/>
    <w:basedOn w:val="DefaultParagraphFont"/>
    <w:uiPriority w:val="32"/>
    <w:qFormat/>
    <w:rsid w:val="00194241"/>
    <w:rPr>
      <w:rFonts w:cs="Times New Roman"/>
      <w:b/>
      <w:caps/>
      <w:color w:val="943634" w:themeColor="accent2" w:themeShade="BF"/>
      <w:spacing w:val="5"/>
      <w:sz w:val="18"/>
      <w:szCs w:val="18"/>
    </w:rPr>
  </w:style>
  <w:style w:type="paragraph" w:styleId="ListParagraph">
    <w:name w:val="List Paragraph"/>
    <w:basedOn w:val="Normal"/>
    <w:uiPriority w:val="36"/>
    <w:unhideWhenUsed/>
    <w:qFormat/>
    <w:rsid w:val="00194241"/>
    <w:pPr>
      <w:ind w:left="720"/>
      <w:contextualSpacing/>
    </w:pPr>
  </w:style>
  <w:style w:type="paragraph" w:styleId="NormalIndent">
    <w:name w:val="Normal Indent"/>
    <w:basedOn w:val="Normal"/>
    <w:uiPriority w:val="99"/>
    <w:unhideWhenUsed/>
    <w:rsid w:val="00194241"/>
    <w:pPr>
      <w:ind w:left="720"/>
      <w:contextualSpacing/>
    </w:pPr>
  </w:style>
  <w:style w:type="numbering" w:customStyle="1" w:styleId="NumberedList">
    <w:name w:val="Numbered List"/>
    <w:uiPriority w:val="99"/>
    <w:rsid w:val="00194241"/>
    <w:pPr>
      <w:numPr>
        <w:numId w:val="2"/>
      </w:numPr>
    </w:pPr>
  </w:style>
  <w:style w:type="character" w:styleId="Strong">
    <w:name w:val="Strong"/>
    <w:basedOn w:val="DefaultParagraphFont"/>
    <w:uiPriority w:val="22"/>
    <w:qFormat/>
    <w:rsid w:val="00194241"/>
    <w:rPr>
      <w:b/>
      <w:bCs/>
    </w:rPr>
  </w:style>
  <w:style w:type="character" w:styleId="SubtleEmphasis">
    <w:name w:val="Subtle Emphasis"/>
    <w:basedOn w:val="DefaultParagraphFont"/>
    <w:uiPriority w:val="19"/>
    <w:qFormat/>
    <w:rsid w:val="00194241"/>
    <w:rPr>
      <w:i/>
      <w:color w:val="365F91" w:themeColor="accent1" w:themeShade="BF"/>
    </w:rPr>
  </w:style>
  <w:style w:type="character" w:styleId="SubtleReference">
    <w:name w:val="Subtle Reference"/>
    <w:basedOn w:val="DefaultParagraphFont"/>
    <w:uiPriority w:val="31"/>
    <w:qFormat/>
    <w:rsid w:val="00194241"/>
    <w:rPr>
      <w:rFonts w:cs="Times New Roman"/>
      <w:b/>
      <w:i/>
      <w:color w:val="943634" w:themeColor="accent2" w:themeShade="BF"/>
    </w:rPr>
  </w:style>
  <w:style w:type="table" w:styleId="TableGrid">
    <w:name w:val="Table Grid"/>
    <w:basedOn w:val="TableNormal"/>
    <w:uiPriority w:val="1"/>
    <w:rsid w:val="00194241"/>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qFormat/>
    <w:rsid w:val="00BB40CD"/>
    <w:rPr>
      <w:color w:val="0000FF" w:themeColor="hyperlink"/>
      <w:u w:val="single"/>
    </w:rPr>
  </w:style>
  <w:style w:type="paragraph" w:styleId="FootnoteText">
    <w:name w:val="footnote text"/>
    <w:basedOn w:val="Normal"/>
    <w:link w:val="FootnoteTextChar"/>
    <w:uiPriority w:val="99"/>
    <w:semiHidden/>
    <w:qFormat/>
    <w:rsid w:val="00E6451A"/>
    <w:pPr>
      <w:spacing w:after="0" w:line="240" w:lineRule="auto"/>
    </w:pPr>
  </w:style>
  <w:style w:type="character" w:customStyle="1" w:styleId="FootnoteTextChar">
    <w:name w:val="Footnote Text Char"/>
    <w:basedOn w:val="DefaultParagraphFont"/>
    <w:link w:val="FootnoteText"/>
    <w:uiPriority w:val="99"/>
    <w:semiHidden/>
    <w:rsid w:val="00E6451A"/>
    <w:rPr>
      <w:rFonts w:cstheme="minorHAnsi"/>
      <w:color w:val="17365D" w:themeColor="text2" w:themeShade="BF"/>
      <w:sz w:val="20"/>
      <w:szCs w:val="20"/>
      <w:lang w:eastAsia="ja-JP"/>
    </w:rPr>
  </w:style>
  <w:style w:type="character" w:styleId="FootnoteReference">
    <w:name w:val="footnote reference"/>
    <w:basedOn w:val="DefaultParagraphFont"/>
    <w:uiPriority w:val="99"/>
    <w:semiHidden/>
    <w:qFormat/>
    <w:rsid w:val="00E6451A"/>
    <w:rPr>
      <w:vertAlign w:val="superscript"/>
    </w:rPr>
  </w:style>
  <w:style w:type="paragraph" w:styleId="NoSpacing">
    <w:name w:val="No Spacing"/>
    <w:link w:val="NoSpacingChar"/>
    <w:uiPriority w:val="1"/>
    <w:qFormat/>
    <w:rsid w:val="00E456A6"/>
    <w:pPr>
      <w:spacing w:after="0" w:line="240" w:lineRule="auto"/>
    </w:pPr>
    <w:rPr>
      <w:rFonts w:cstheme="minorHAnsi"/>
      <w:color w:val="17365D" w:themeColor="text2" w:themeShade="BF"/>
      <w:sz w:val="20"/>
      <w:szCs w:val="20"/>
      <w:lang w:eastAsia="ja-JP"/>
    </w:rPr>
  </w:style>
  <w:style w:type="paragraph" w:customStyle="1" w:styleId="Code">
    <w:name w:val="Code"/>
    <w:basedOn w:val="NoSpacing"/>
    <w:link w:val="CodeChar"/>
    <w:qFormat/>
    <w:rsid w:val="0088290B"/>
    <w:rPr>
      <w:rFonts w:ascii="Courier New" w:hAnsi="Courier New"/>
      <w:sz w:val="16"/>
    </w:rPr>
  </w:style>
  <w:style w:type="character" w:styleId="FollowedHyperlink">
    <w:name w:val="FollowedHyperlink"/>
    <w:basedOn w:val="DefaultParagraphFont"/>
    <w:uiPriority w:val="99"/>
    <w:semiHidden/>
    <w:qFormat/>
    <w:rsid w:val="00EF307A"/>
    <w:rPr>
      <w:color w:val="800080" w:themeColor="followedHyperlink"/>
      <w:u w:val="single"/>
    </w:rPr>
  </w:style>
  <w:style w:type="character" w:customStyle="1" w:styleId="NoSpacingChar">
    <w:name w:val="No Spacing Char"/>
    <w:basedOn w:val="DefaultParagraphFont"/>
    <w:link w:val="NoSpacing"/>
    <w:uiPriority w:val="1"/>
    <w:rsid w:val="00E456A6"/>
    <w:rPr>
      <w:rFonts w:cstheme="minorHAnsi"/>
      <w:color w:val="17365D" w:themeColor="text2" w:themeShade="BF"/>
      <w:sz w:val="20"/>
      <w:szCs w:val="20"/>
      <w:lang w:eastAsia="ja-JP"/>
    </w:rPr>
  </w:style>
  <w:style w:type="character" w:customStyle="1" w:styleId="CodeChar">
    <w:name w:val="Code Char"/>
    <w:basedOn w:val="NoSpacingChar"/>
    <w:link w:val="Code"/>
    <w:rsid w:val="0088290B"/>
    <w:rPr>
      <w:rFonts w:ascii="Courier New" w:hAnsi="Courier New"/>
      <w:sz w:val="16"/>
    </w:rPr>
  </w:style>
</w:styles>
</file>

<file path=word/webSettings.xml><?xml version="1.0" encoding="utf-8"?>
<w:webSettings xmlns:r="http://schemas.openxmlformats.org/officeDocument/2006/relationships" xmlns:w="http://schemas.openxmlformats.org/wordprocessingml/2006/main">
  <w:divs>
    <w:div w:id="1244484825">
      <w:bodyDiv w:val="1"/>
      <w:marLeft w:val="0"/>
      <w:marRight w:val="0"/>
      <w:marTop w:val="0"/>
      <w:marBottom w:val="0"/>
      <w:divBdr>
        <w:top w:val="none" w:sz="0" w:space="0" w:color="auto"/>
        <w:left w:val="none" w:sz="0" w:space="0" w:color="auto"/>
        <w:bottom w:val="none" w:sz="0" w:space="0" w:color="auto"/>
        <w:right w:val="none" w:sz="0" w:space="0" w:color="auto"/>
      </w:divBdr>
    </w:div>
    <w:div w:id="132096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hyperlink" Target="http://linqtordf.googlecode.com/files/LinqToRdfDesigner-0.4.msi"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hyperlink" Target="http://linqtordf.googlecode.com/files/LinqToRdf-0.4.msi" TargetMode="Externa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diagramColors" Target="diagrams/colors1.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groups.google.com/group/linqtordf-discuss" TargetMode="Externa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w3.org/2000/10/swap/Primer" TargetMode="External"/><Relationship Id="rId2" Type="http://schemas.openxmlformats.org/officeDocument/2006/relationships/hyperlink" Target="http://www.w3.org/TR/2000/CR-rdf-schema-20000327/" TargetMode="External"/><Relationship Id="rId1" Type="http://schemas.openxmlformats.org/officeDocument/2006/relationships/hyperlink" Target="http://www.w3.org/2004/OWL/" TargetMode="External"/><Relationship Id="rId5" Type="http://schemas.openxmlformats.org/officeDocument/2006/relationships/hyperlink" Target="http://linqtordf.googlecode.com/svn/trunk/src/linqtordf/Attributes.cs" TargetMode="External"/><Relationship Id="rId4" Type="http://schemas.openxmlformats.org/officeDocument/2006/relationships/hyperlink" Target="http://aabs.wordpress.com/semantic-web/n3gu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elRe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CD9A226-FDCE-4D15-A070-173076E1324A}" type="doc">
      <dgm:prSet loTypeId="urn:microsoft.com/office/officeart/2005/8/layout/hierarchy4" loCatId="relationship" qsTypeId="urn:microsoft.com/office/officeart/2005/8/quickstyle/simple2" qsCatId="simple" csTypeId="urn:microsoft.com/office/officeart/2005/8/colors/accent1_4" csCatId="accent1" phldr="1"/>
      <dgm:spPr/>
      <dgm:t>
        <a:bodyPr/>
        <a:lstStyle/>
        <a:p>
          <a:endParaRPr lang="en-US"/>
        </a:p>
      </dgm:t>
    </dgm:pt>
    <dgm:pt modelId="{73929C7C-667D-4863-909E-77CA0387B0F0}">
      <dgm:prSet phldrT="[Text]"/>
      <dgm:spPr/>
      <dgm:t>
        <a:bodyPr/>
        <a:lstStyle/>
        <a:p>
          <a:r>
            <a:rPr lang="en-US"/>
            <a:t>LinqToRdf</a:t>
          </a:r>
        </a:p>
      </dgm:t>
    </dgm:pt>
    <dgm:pt modelId="{F3B879F2-E53D-42F4-AF33-C16084966EEF}" type="parTrans" cxnId="{81F6F107-9DC1-4851-9B8A-48BF88EA783E}">
      <dgm:prSet/>
      <dgm:spPr/>
      <dgm:t>
        <a:bodyPr/>
        <a:lstStyle/>
        <a:p>
          <a:endParaRPr lang="en-US"/>
        </a:p>
      </dgm:t>
    </dgm:pt>
    <dgm:pt modelId="{2EF8CAAA-23E7-4D7E-B60D-5020F37B86B8}" type="sibTrans" cxnId="{81F6F107-9DC1-4851-9B8A-48BF88EA783E}">
      <dgm:prSet/>
      <dgm:spPr/>
      <dgm:t>
        <a:bodyPr/>
        <a:lstStyle/>
        <a:p>
          <a:endParaRPr lang="en-US"/>
        </a:p>
      </dgm:t>
    </dgm:pt>
    <dgm:pt modelId="{7767FC4C-5E13-4682-891E-26F7AF9F8627}">
      <dgm:prSet phldrT="[Text]"/>
      <dgm:spPr/>
      <dgm:t>
        <a:bodyPr/>
        <a:lstStyle/>
        <a:p>
          <a:r>
            <a:rPr lang="en-US"/>
            <a:t>SemWeb 1.0</a:t>
          </a:r>
        </a:p>
      </dgm:t>
    </dgm:pt>
    <dgm:pt modelId="{290BD669-AA88-47B3-A0CB-0722C6E48CB8}" type="parTrans" cxnId="{E64CA8BA-FAA7-43BC-9DF1-2E6DD528DB96}">
      <dgm:prSet/>
      <dgm:spPr/>
      <dgm:t>
        <a:bodyPr/>
        <a:lstStyle/>
        <a:p>
          <a:endParaRPr lang="en-US"/>
        </a:p>
      </dgm:t>
    </dgm:pt>
    <dgm:pt modelId="{4EFB522C-13E6-4289-BD1C-02BACADCBC2B}" type="sibTrans" cxnId="{E64CA8BA-FAA7-43BC-9DF1-2E6DD528DB96}">
      <dgm:prSet/>
      <dgm:spPr/>
      <dgm:t>
        <a:bodyPr/>
        <a:lstStyle/>
        <a:p>
          <a:endParaRPr lang="en-US"/>
        </a:p>
      </dgm:t>
    </dgm:pt>
    <dgm:pt modelId="{DED4FE15-923D-48BA-B3F6-ACA547194F99}">
      <dgm:prSet phldrT="[Text]"/>
      <dgm:spPr/>
      <dgm:t>
        <a:bodyPr/>
        <a:lstStyle/>
        <a:p>
          <a:r>
            <a:rPr lang="en-US"/>
            <a:t>RDFS, OWL, N3</a:t>
          </a:r>
        </a:p>
      </dgm:t>
    </dgm:pt>
    <dgm:pt modelId="{E3117C7C-29FA-4D17-BB8F-341804AB9387}" type="parTrans" cxnId="{64A7090C-F7C6-49B7-A374-C066D4334A9D}">
      <dgm:prSet/>
      <dgm:spPr/>
      <dgm:t>
        <a:bodyPr/>
        <a:lstStyle/>
        <a:p>
          <a:endParaRPr lang="en-US"/>
        </a:p>
      </dgm:t>
    </dgm:pt>
    <dgm:pt modelId="{C2D7599C-EA6B-4584-919C-A49CB9C513AE}" type="sibTrans" cxnId="{64A7090C-F7C6-49B7-A374-C066D4334A9D}">
      <dgm:prSet/>
      <dgm:spPr/>
      <dgm:t>
        <a:bodyPr/>
        <a:lstStyle/>
        <a:p>
          <a:endParaRPr lang="en-US"/>
        </a:p>
      </dgm:t>
    </dgm:pt>
    <dgm:pt modelId="{B35EAA6C-AEF4-4A5C-A57B-6E608272BB75}">
      <dgm:prSet phldrT="[Text]"/>
      <dgm:spPr/>
      <dgm:t>
        <a:bodyPr/>
        <a:lstStyle/>
        <a:p>
          <a:r>
            <a:rPr lang="en-US"/>
            <a:t>SPARQL</a:t>
          </a:r>
        </a:p>
      </dgm:t>
    </dgm:pt>
    <dgm:pt modelId="{9AAD78CB-EDAA-4FE0-9AB9-93263BDAFDEB}" type="parTrans" cxnId="{ADD36100-39CB-48C4-859E-C673E5A40B67}">
      <dgm:prSet/>
      <dgm:spPr/>
      <dgm:t>
        <a:bodyPr/>
        <a:lstStyle/>
        <a:p>
          <a:endParaRPr lang="en-US"/>
        </a:p>
      </dgm:t>
    </dgm:pt>
    <dgm:pt modelId="{2C20CDE3-6BA3-4CE5-9C6D-8B21395F4FF2}" type="sibTrans" cxnId="{ADD36100-39CB-48C4-859E-C673E5A40B67}">
      <dgm:prSet/>
      <dgm:spPr/>
      <dgm:t>
        <a:bodyPr/>
        <a:lstStyle/>
        <a:p>
          <a:endParaRPr lang="en-US"/>
        </a:p>
      </dgm:t>
    </dgm:pt>
    <dgm:pt modelId="{3896BDF7-A453-4238-BAAE-45FE7B0E9354}">
      <dgm:prSet phldrT="[Text]"/>
      <dgm:spPr/>
      <dgm:t>
        <a:bodyPr/>
        <a:lstStyle/>
        <a:p>
          <a:r>
            <a:rPr lang="en-US"/>
            <a:t>.NET 3.5</a:t>
          </a:r>
        </a:p>
      </dgm:t>
    </dgm:pt>
    <dgm:pt modelId="{F95E7C9E-866D-4C41-909C-F41B8EB8CD80}" type="parTrans" cxnId="{1E961748-A153-4FCA-9327-51FF1DBA55E3}">
      <dgm:prSet/>
      <dgm:spPr/>
      <dgm:t>
        <a:bodyPr/>
        <a:lstStyle/>
        <a:p>
          <a:endParaRPr lang="en-US"/>
        </a:p>
      </dgm:t>
    </dgm:pt>
    <dgm:pt modelId="{C68A54E7-DC99-42CE-8280-324BF1A82B14}" type="sibTrans" cxnId="{1E961748-A153-4FCA-9327-51FF1DBA55E3}">
      <dgm:prSet/>
      <dgm:spPr/>
      <dgm:t>
        <a:bodyPr/>
        <a:lstStyle/>
        <a:p>
          <a:endParaRPr lang="en-US"/>
        </a:p>
      </dgm:t>
    </dgm:pt>
    <dgm:pt modelId="{514633DF-789B-4A00-810F-BC955B2CC343}">
      <dgm:prSet phldrT="[Text]"/>
      <dgm:spPr/>
      <dgm:t>
        <a:bodyPr/>
        <a:lstStyle/>
        <a:p>
          <a:r>
            <a:rPr lang="en-US"/>
            <a:t>Euler</a:t>
          </a:r>
        </a:p>
      </dgm:t>
    </dgm:pt>
    <dgm:pt modelId="{4BE1BBAF-F139-4EDA-A7CA-A1C2069BFD1A}" type="parTrans" cxnId="{01DD1E34-2B3B-4736-A0EF-E481AC2E6448}">
      <dgm:prSet/>
      <dgm:spPr/>
      <dgm:t>
        <a:bodyPr/>
        <a:lstStyle/>
        <a:p>
          <a:endParaRPr lang="en-AU"/>
        </a:p>
      </dgm:t>
    </dgm:pt>
    <dgm:pt modelId="{5AD5AA29-7FD7-402F-A779-46A730110575}" type="sibTrans" cxnId="{01DD1E34-2B3B-4736-A0EF-E481AC2E6448}">
      <dgm:prSet/>
      <dgm:spPr/>
      <dgm:t>
        <a:bodyPr/>
        <a:lstStyle/>
        <a:p>
          <a:endParaRPr lang="en-AU"/>
        </a:p>
      </dgm:t>
    </dgm:pt>
    <dgm:pt modelId="{EF0BF5CB-C8EC-49CD-B763-99D58FDE7F74}" type="pres">
      <dgm:prSet presAssocID="{9CD9A226-FDCE-4D15-A070-173076E1324A}" presName="Name0" presStyleCnt="0">
        <dgm:presLayoutVars>
          <dgm:chPref val="1"/>
          <dgm:dir/>
          <dgm:animOne val="branch"/>
          <dgm:animLvl val="lvl"/>
          <dgm:resizeHandles/>
        </dgm:presLayoutVars>
      </dgm:prSet>
      <dgm:spPr/>
      <dgm:t>
        <a:bodyPr/>
        <a:lstStyle/>
        <a:p>
          <a:endParaRPr lang="en-US"/>
        </a:p>
      </dgm:t>
    </dgm:pt>
    <dgm:pt modelId="{7204AABD-DD4E-462A-9351-8E8705B3734B}" type="pres">
      <dgm:prSet presAssocID="{73929C7C-667D-4863-909E-77CA0387B0F0}" presName="vertOne" presStyleCnt="0"/>
      <dgm:spPr/>
    </dgm:pt>
    <dgm:pt modelId="{F64A786B-6DB0-41C6-8841-D8E20357ECE5}" type="pres">
      <dgm:prSet presAssocID="{73929C7C-667D-4863-909E-77CA0387B0F0}" presName="txOne" presStyleLbl="node0" presStyleIdx="0" presStyleCnt="1">
        <dgm:presLayoutVars>
          <dgm:chPref val="3"/>
        </dgm:presLayoutVars>
      </dgm:prSet>
      <dgm:spPr/>
      <dgm:t>
        <a:bodyPr/>
        <a:lstStyle/>
        <a:p>
          <a:endParaRPr lang="en-US"/>
        </a:p>
      </dgm:t>
    </dgm:pt>
    <dgm:pt modelId="{8C6ED8E9-FB2E-4819-A17A-20C315223D2B}" type="pres">
      <dgm:prSet presAssocID="{73929C7C-667D-4863-909E-77CA0387B0F0}" presName="parTransOne" presStyleCnt="0"/>
      <dgm:spPr/>
    </dgm:pt>
    <dgm:pt modelId="{3F2AB3DB-9F9E-4E15-AC7C-1AC2F20AAEAF}" type="pres">
      <dgm:prSet presAssocID="{73929C7C-667D-4863-909E-77CA0387B0F0}" presName="horzOne" presStyleCnt="0"/>
      <dgm:spPr/>
    </dgm:pt>
    <dgm:pt modelId="{6D274AB4-92BB-47B8-9BD9-EC71513EDBE0}" type="pres">
      <dgm:prSet presAssocID="{7767FC4C-5E13-4682-891E-26F7AF9F8627}" presName="vertTwo" presStyleCnt="0"/>
      <dgm:spPr/>
    </dgm:pt>
    <dgm:pt modelId="{AC31624C-DEB4-45F8-B6B0-78ECDB74C190}" type="pres">
      <dgm:prSet presAssocID="{7767FC4C-5E13-4682-891E-26F7AF9F8627}" presName="txTwo" presStyleLbl="node2" presStyleIdx="0" presStyleCnt="1">
        <dgm:presLayoutVars>
          <dgm:chPref val="3"/>
        </dgm:presLayoutVars>
      </dgm:prSet>
      <dgm:spPr/>
      <dgm:t>
        <a:bodyPr/>
        <a:lstStyle/>
        <a:p>
          <a:endParaRPr lang="en-US"/>
        </a:p>
      </dgm:t>
    </dgm:pt>
    <dgm:pt modelId="{9979C3C5-C837-48A9-ADA1-3A7877CFAB2E}" type="pres">
      <dgm:prSet presAssocID="{7767FC4C-5E13-4682-891E-26F7AF9F8627}" presName="parTransTwo" presStyleCnt="0"/>
      <dgm:spPr/>
    </dgm:pt>
    <dgm:pt modelId="{5AB6640D-76EB-4E38-84DF-CC636C58BF44}" type="pres">
      <dgm:prSet presAssocID="{7767FC4C-5E13-4682-891E-26F7AF9F8627}" presName="horzTwo" presStyleCnt="0"/>
      <dgm:spPr/>
    </dgm:pt>
    <dgm:pt modelId="{B18C7B19-2CCB-4020-955F-C592BDAA3EF1}" type="pres">
      <dgm:prSet presAssocID="{DED4FE15-923D-48BA-B3F6-ACA547194F99}" presName="vertThree" presStyleCnt="0"/>
      <dgm:spPr/>
    </dgm:pt>
    <dgm:pt modelId="{6E55AF66-9CC5-488A-8B3D-32480F43317A}" type="pres">
      <dgm:prSet presAssocID="{DED4FE15-923D-48BA-B3F6-ACA547194F99}" presName="txThree" presStyleLbl="node3" presStyleIdx="0" presStyleCnt="4">
        <dgm:presLayoutVars>
          <dgm:chPref val="3"/>
        </dgm:presLayoutVars>
      </dgm:prSet>
      <dgm:spPr/>
      <dgm:t>
        <a:bodyPr/>
        <a:lstStyle/>
        <a:p>
          <a:endParaRPr lang="en-US"/>
        </a:p>
      </dgm:t>
    </dgm:pt>
    <dgm:pt modelId="{A46DA776-B636-4121-9E86-CFCFD80565E9}" type="pres">
      <dgm:prSet presAssocID="{DED4FE15-923D-48BA-B3F6-ACA547194F99}" presName="horzThree" presStyleCnt="0"/>
      <dgm:spPr/>
    </dgm:pt>
    <dgm:pt modelId="{FFA0AEAF-FCE2-4A7B-9BEF-4564BC0438A8}" type="pres">
      <dgm:prSet presAssocID="{C2D7599C-EA6B-4584-919C-A49CB9C513AE}" presName="sibSpaceThree" presStyleCnt="0"/>
      <dgm:spPr/>
    </dgm:pt>
    <dgm:pt modelId="{1212F71A-E520-4AFF-A8CA-DFF6581FC37A}" type="pres">
      <dgm:prSet presAssocID="{514633DF-789B-4A00-810F-BC955B2CC343}" presName="vertThree" presStyleCnt="0"/>
      <dgm:spPr/>
    </dgm:pt>
    <dgm:pt modelId="{609BB00E-A87A-49B7-AD33-5473A31A8361}" type="pres">
      <dgm:prSet presAssocID="{514633DF-789B-4A00-810F-BC955B2CC343}" presName="txThree" presStyleLbl="node3" presStyleIdx="1" presStyleCnt="4">
        <dgm:presLayoutVars>
          <dgm:chPref val="3"/>
        </dgm:presLayoutVars>
      </dgm:prSet>
      <dgm:spPr/>
      <dgm:t>
        <a:bodyPr/>
        <a:lstStyle/>
        <a:p>
          <a:endParaRPr lang="en-US"/>
        </a:p>
      </dgm:t>
    </dgm:pt>
    <dgm:pt modelId="{8B5F45E7-2341-434A-9D88-E5B5D6F70119}" type="pres">
      <dgm:prSet presAssocID="{514633DF-789B-4A00-810F-BC955B2CC343}" presName="horzThree" presStyleCnt="0"/>
      <dgm:spPr/>
    </dgm:pt>
    <dgm:pt modelId="{04E073F0-EEF1-40AC-A371-D10F36BA91AF}" type="pres">
      <dgm:prSet presAssocID="{5AD5AA29-7FD7-402F-A779-46A730110575}" presName="sibSpaceThree" presStyleCnt="0"/>
      <dgm:spPr/>
    </dgm:pt>
    <dgm:pt modelId="{0B3C740F-F41A-467D-AABA-42362E6360FC}" type="pres">
      <dgm:prSet presAssocID="{B35EAA6C-AEF4-4A5C-A57B-6E608272BB75}" presName="vertThree" presStyleCnt="0"/>
      <dgm:spPr/>
    </dgm:pt>
    <dgm:pt modelId="{A0952E0D-1290-4516-B47E-65D3697CDF7E}" type="pres">
      <dgm:prSet presAssocID="{B35EAA6C-AEF4-4A5C-A57B-6E608272BB75}" presName="txThree" presStyleLbl="node3" presStyleIdx="2" presStyleCnt="4">
        <dgm:presLayoutVars>
          <dgm:chPref val="3"/>
        </dgm:presLayoutVars>
      </dgm:prSet>
      <dgm:spPr/>
      <dgm:t>
        <a:bodyPr/>
        <a:lstStyle/>
        <a:p>
          <a:endParaRPr lang="en-US"/>
        </a:p>
      </dgm:t>
    </dgm:pt>
    <dgm:pt modelId="{B2A6829B-7636-4212-84FB-E6BD5075F9A5}" type="pres">
      <dgm:prSet presAssocID="{B35EAA6C-AEF4-4A5C-A57B-6E608272BB75}" presName="horzThree" presStyleCnt="0"/>
      <dgm:spPr/>
    </dgm:pt>
    <dgm:pt modelId="{36B221C2-C98D-4A56-8748-E0ACA2EE4C74}" type="pres">
      <dgm:prSet presAssocID="{2C20CDE3-6BA3-4CE5-9C6D-8B21395F4FF2}" presName="sibSpaceThree" presStyleCnt="0"/>
      <dgm:spPr/>
    </dgm:pt>
    <dgm:pt modelId="{59610324-31DF-4663-9539-E681BE7A1934}" type="pres">
      <dgm:prSet presAssocID="{3896BDF7-A453-4238-BAAE-45FE7B0E9354}" presName="vertThree" presStyleCnt="0"/>
      <dgm:spPr/>
    </dgm:pt>
    <dgm:pt modelId="{504692CC-1DD6-4ED6-8E84-FA57E4575133}" type="pres">
      <dgm:prSet presAssocID="{3896BDF7-A453-4238-BAAE-45FE7B0E9354}" presName="txThree" presStyleLbl="node3" presStyleIdx="3" presStyleCnt="4">
        <dgm:presLayoutVars>
          <dgm:chPref val="3"/>
        </dgm:presLayoutVars>
      </dgm:prSet>
      <dgm:spPr/>
      <dgm:t>
        <a:bodyPr/>
        <a:lstStyle/>
        <a:p>
          <a:endParaRPr lang="en-US"/>
        </a:p>
      </dgm:t>
    </dgm:pt>
    <dgm:pt modelId="{BC5D63EA-B110-45D1-B38D-AD33C81272F6}" type="pres">
      <dgm:prSet presAssocID="{3896BDF7-A453-4238-BAAE-45FE7B0E9354}" presName="horzThree" presStyleCnt="0"/>
      <dgm:spPr/>
    </dgm:pt>
  </dgm:ptLst>
  <dgm:cxnLst>
    <dgm:cxn modelId="{01DD1E34-2B3B-4736-A0EF-E481AC2E6448}" srcId="{7767FC4C-5E13-4682-891E-26F7AF9F8627}" destId="{514633DF-789B-4A00-810F-BC955B2CC343}" srcOrd="1" destOrd="0" parTransId="{4BE1BBAF-F139-4EDA-A7CA-A1C2069BFD1A}" sibTransId="{5AD5AA29-7FD7-402F-A779-46A730110575}"/>
    <dgm:cxn modelId="{AD7724B8-0902-49AC-B227-2C5AB701F9D5}" type="presOf" srcId="{73929C7C-667D-4863-909E-77CA0387B0F0}" destId="{F64A786B-6DB0-41C6-8841-D8E20357ECE5}" srcOrd="0" destOrd="0" presId="urn:microsoft.com/office/officeart/2005/8/layout/hierarchy4"/>
    <dgm:cxn modelId="{907C079C-B551-4787-AA7D-A4C5D8278E15}" type="presOf" srcId="{9CD9A226-FDCE-4D15-A070-173076E1324A}" destId="{EF0BF5CB-C8EC-49CD-B763-99D58FDE7F74}" srcOrd="0" destOrd="0" presId="urn:microsoft.com/office/officeart/2005/8/layout/hierarchy4"/>
    <dgm:cxn modelId="{CCF289F2-F063-48F4-8D74-0B3FCDD31894}" type="presOf" srcId="{B35EAA6C-AEF4-4A5C-A57B-6E608272BB75}" destId="{A0952E0D-1290-4516-B47E-65D3697CDF7E}" srcOrd="0" destOrd="0" presId="urn:microsoft.com/office/officeart/2005/8/layout/hierarchy4"/>
    <dgm:cxn modelId="{81F6F107-9DC1-4851-9B8A-48BF88EA783E}" srcId="{9CD9A226-FDCE-4D15-A070-173076E1324A}" destId="{73929C7C-667D-4863-909E-77CA0387B0F0}" srcOrd="0" destOrd="0" parTransId="{F3B879F2-E53D-42F4-AF33-C16084966EEF}" sibTransId="{2EF8CAAA-23E7-4D7E-B60D-5020F37B86B8}"/>
    <dgm:cxn modelId="{721E2DCB-480F-4D41-A08D-B2A3DF0557D1}" type="presOf" srcId="{DED4FE15-923D-48BA-B3F6-ACA547194F99}" destId="{6E55AF66-9CC5-488A-8B3D-32480F43317A}" srcOrd="0" destOrd="0" presId="urn:microsoft.com/office/officeart/2005/8/layout/hierarchy4"/>
    <dgm:cxn modelId="{E64CA8BA-FAA7-43BC-9DF1-2E6DD528DB96}" srcId="{73929C7C-667D-4863-909E-77CA0387B0F0}" destId="{7767FC4C-5E13-4682-891E-26F7AF9F8627}" srcOrd="0" destOrd="0" parTransId="{290BD669-AA88-47B3-A0CB-0722C6E48CB8}" sibTransId="{4EFB522C-13E6-4289-BD1C-02BACADCBC2B}"/>
    <dgm:cxn modelId="{EF68DF37-738D-4638-925D-55CD9F8C8906}" type="presOf" srcId="{3896BDF7-A453-4238-BAAE-45FE7B0E9354}" destId="{504692CC-1DD6-4ED6-8E84-FA57E4575133}" srcOrd="0" destOrd="0" presId="urn:microsoft.com/office/officeart/2005/8/layout/hierarchy4"/>
    <dgm:cxn modelId="{ADD36100-39CB-48C4-859E-C673E5A40B67}" srcId="{7767FC4C-5E13-4682-891E-26F7AF9F8627}" destId="{B35EAA6C-AEF4-4A5C-A57B-6E608272BB75}" srcOrd="2" destOrd="0" parTransId="{9AAD78CB-EDAA-4FE0-9AB9-93263BDAFDEB}" sibTransId="{2C20CDE3-6BA3-4CE5-9C6D-8B21395F4FF2}"/>
    <dgm:cxn modelId="{64A7090C-F7C6-49B7-A374-C066D4334A9D}" srcId="{7767FC4C-5E13-4682-891E-26F7AF9F8627}" destId="{DED4FE15-923D-48BA-B3F6-ACA547194F99}" srcOrd="0" destOrd="0" parTransId="{E3117C7C-29FA-4D17-BB8F-341804AB9387}" sibTransId="{C2D7599C-EA6B-4584-919C-A49CB9C513AE}"/>
    <dgm:cxn modelId="{962240C4-35CF-4FF1-B586-11FC91663F29}" type="presOf" srcId="{514633DF-789B-4A00-810F-BC955B2CC343}" destId="{609BB00E-A87A-49B7-AD33-5473A31A8361}" srcOrd="0" destOrd="0" presId="urn:microsoft.com/office/officeart/2005/8/layout/hierarchy4"/>
    <dgm:cxn modelId="{1E961748-A153-4FCA-9327-51FF1DBA55E3}" srcId="{7767FC4C-5E13-4682-891E-26F7AF9F8627}" destId="{3896BDF7-A453-4238-BAAE-45FE7B0E9354}" srcOrd="3" destOrd="0" parTransId="{F95E7C9E-866D-4C41-909C-F41B8EB8CD80}" sibTransId="{C68A54E7-DC99-42CE-8280-324BF1A82B14}"/>
    <dgm:cxn modelId="{CD0619D7-2662-469F-AFFB-44A9E9DC2461}" type="presOf" srcId="{7767FC4C-5E13-4682-891E-26F7AF9F8627}" destId="{AC31624C-DEB4-45F8-B6B0-78ECDB74C190}" srcOrd="0" destOrd="0" presId="urn:microsoft.com/office/officeart/2005/8/layout/hierarchy4"/>
    <dgm:cxn modelId="{3D080030-A035-43AD-842D-4D5C582F7BFB}" type="presParOf" srcId="{EF0BF5CB-C8EC-49CD-B763-99D58FDE7F74}" destId="{7204AABD-DD4E-462A-9351-8E8705B3734B}" srcOrd="0" destOrd="0" presId="urn:microsoft.com/office/officeart/2005/8/layout/hierarchy4"/>
    <dgm:cxn modelId="{A866E7F5-42FF-4C0C-8008-3A34B2CD3B3F}" type="presParOf" srcId="{7204AABD-DD4E-462A-9351-8E8705B3734B}" destId="{F64A786B-6DB0-41C6-8841-D8E20357ECE5}" srcOrd="0" destOrd="0" presId="urn:microsoft.com/office/officeart/2005/8/layout/hierarchy4"/>
    <dgm:cxn modelId="{A61DE691-8751-4DCF-90A4-082FC4A9E046}" type="presParOf" srcId="{7204AABD-DD4E-462A-9351-8E8705B3734B}" destId="{8C6ED8E9-FB2E-4819-A17A-20C315223D2B}" srcOrd="1" destOrd="0" presId="urn:microsoft.com/office/officeart/2005/8/layout/hierarchy4"/>
    <dgm:cxn modelId="{C0D16006-1505-4203-8B6F-4B635372FCB7}" type="presParOf" srcId="{7204AABD-DD4E-462A-9351-8E8705B3734B}" destId="{3F2AB3DB-9F9E-4E15-AC7C-1AC2F20AAEAF}" srcOrd="2" destOrd="0" presId="urn:microsoft.com/office/officeart/2005/8/layout/hierarchy4"/>
    <dgm:cxn modelId="{6CFC73FA-4610-4892-8BF2-950E57B1CDA6}" type="presParOf" srcId="{3F2AB3DB-9F9E-4E15-AC7C-1AC2F20AAEAF}" destId="{6D274AB4-92BB-47B8-9BD9-EC71513EDBE0}" srcOrd="0" destOrd="0" presId="urn:microsoft.com/office/officeart/2005/8/layout/hierarchy4"/>
    <dgm:cxn modelId="{04B7EA3C-237C-4330-BE08-BA0427232E57}" type="presParOf" srcId="{6D274AB4-92BB-47B8-9BD9-EC71513EDBE0}" destId="{AC31624C-DEB4-45F8-B6B0-78ECDB74C190}" srcOrd="0" destOrd="0" presId="urn:microsoft.com/office/officeart/2005/8/layout/hierarchy4"/>
    <dgm:cxn modelId="{1E7B6F10-CAD3-4127-9AD2-F3C2F03F2024}" type="presParOf" srcId="{6D274AB4-92BB-47B8-9BD9-EC71513EDBE0}" destId="{9979C3C5-C837-48A9-ADA1-3A7877CFAB2E}" srcOrd="1" destOrd="0" presId="urn:microsoft.com/office/officeart/2005/8/layout/hierarchy4"/>
    <dgm:cxn modelId="{752D6CA1-21D7-463B-A78F-16DD90B63B5D}" type="presParOf" srcId="{6D274AB4-92BB-47B8-9BD9-EC71513EDBE0}" destId="{5AB6640D-76EB-4E38-84DF-CC636C58BF44}" srcOrd="2" destOrd="0" presId="urn:microsoft.com/office/officeart/2005/8/layout/hierarchy4"/>
    <dgm:cxn modelId="{75BCE36A-109E-4685-A3CA-9D619B848C23}" type="presParOf" srcId="{5AB6640D-76EB-4E38-84DF-CC636C58BF44}" destId="{B18C7B19-2CCB-4020-955F-C592BDAA3EF1}" srcOrd="0" destOrd="0" presId="urn:microsoft.com/office/officeart/2005/8/layout/hierarchy4"/>
    <dgm:cxn modelId="{E7147588-AB23-441F-8D66-9F316510F758}" type="presParOf" srcId="{B18C7B19-2CCB-4020-955F-C592BDAA3EF1}" destId="{6E55AF66-9CC5-488A-8B3D-32480F43317A}" srcOrd="0" destOrd="0" presId="urn:microsoft.com/office/officeart/2005/8/layout/hierarchy4"/>
    <dgm:cxn modelId="{B5F5F3C4-E9C2-4E47-80C0-74ED5061FB5B}" type="presParOf" srcId="{B18C7B19-2CCB-4020-955F-C592BDAA3EF1}" destId="{A46DA776-B636-4121-9E86-CFCFD80565E9}" srcOrd="1" destOrd="0" presId="urn:microsoft.com/office/officeart/2005/8/layout/hierarchy4"/>
    <dgm:cxn modelId="{9E201E78-63DE-4BA4-A842-BD8F90C10888}" type="presParOf" srcId="{5AB6640D-76EB-4E38-84DF-CC636C58BF44}" destId="{FFA0AEAF-FCE2-4A7B-9BEF-4564BC0438A8}" srcOrd="1" destOrd="0" presId="urn:microsoft.com/office/officeart/2005/8/layout/hierarchy4"/>
    <dgm:cxn modelId="{FF86964F-71A8-475C-8541-2E685114DEC4}" type="presParOf" srcId="{5AB6640D-76EB-4E38-84DF-CC636C58BF44}" destId="{1212F71A-E520-4AFF-A8CA-DFF6581FC37A}" srcOrd="2" destOrd="0" presId="urn:microsoft.com/office/officeart/2005/8/layout/hierarchy4"/>
    <dgm:cxn modelId="{2E959855-8402-4476-B37B-9B16A84CCD58}" type="presParOf" srcId="{1212F71A-E520-4AFF-A8CA-DFF6581FC37A}" destId="{609BB00E-A87A-49B7-AD33-5473A31A8361}" srcOrd="0" destOrd="0" presId="urn:microsoft.com/office/officeart/2005/8/layout/hierarchy4"/>
    <dgm:cxn modelId="{AEA50E5C-D8C9-4C44-A25C-6BA3F9E9EC13}" type="presParOf" srcId="{1212F71A-E520-4AFF-A8CA-DFF6581FC37A}" destId="{8B5F45E7-2341-434A-9D88-E5B5D6F70119}" srcOrd="1" destOrd="0" presId="urn:microsoft.com/office/officeart/2005/8/layout/hierarchy4"/>
    <dgm:cxn modelId="{0208290C-1808-49D3-8992-0207CA29AB0A}" type="presParOf" srcId="{5AB6640D-76EB-4E38-84DF-CC636C58BF44}" destId="{04E073F0-EEF1-40AC-A371-D10F36BA91AF}" srcOrd="3" destOrd="0" presId="urn:microsoft.com/office/officeart/2005/8/layout/hierarchy4"/>
    <dgm:cxn modelId="{83B52791-1B43-4C6E-8B35-E40A68D34CFB}" type="presParOf" srcId="{5AB6640D-76EB-4E38-84DF-CC636C58BF44}" destId="{0B3C740F-F41A-467D-AABA-42362E6360FC}" srcOrd="4" destOrd="0" presId="urn:microsoft.com/office/officeart/2005/8/layout/hierarchy4"/>
    <dgm:cxn modelId="{873DB20B-A3B4-4703-B7DA-FBD49113A58E}" type="presParOf" srcId="{0B3C740F-F41A-467D-AABA-42362E6360FC}" destId="{A0952E0D-1290-4516-B47E-65D3697CDF7E}" srcOrd="0" destOrd="0" presId="urn:microsoft.com/office/officeart/2005/8/layout/hierarchy4"/>
    <dgm:cxn modelId="{E704FFEE-9450-45E3-9E23-C568BBF02CBF}" type="presParOf" srcId="{0B3C740F-F41A-467D-AABA-42362E6360FC}" destId="{B2A6829B-7636-4212-84FB-E6BD5075F9A5}" srcOrd="1" destOrd="0" presId="urn:microsoft.com/office/officeart/2005/8/layout/hierarchy4"/>
    <dgm:cxn modelId="{29FEA81D-4EDF-42D3-A719-43E8AD0DD68A}" type="presParOf" srcId="{5AB6640D-76EB-4E38-84DF-CC636C58BF44}" destId="{36B221C2-C98D-4A56-8748-E0ACA2EE4C74}" srcOrd="5" destOrd="0" presId="urn:microsoft.com/office/officeart/2005/8/layout/hierarchy4"/>
    <dgm:cxn modelId="{BD57850B-4EC7-4ABC-A53B-61AC5F079D40}" type="presParOf" srcId="{5AB6640D-76EB-4E38-84DF-CC636C58BF44}" destId="{59610324-31DF-4663-9539-E681BE7A1934}" srcOrd="6" destOrd="0" presId="urn:microsoft.com/office/officeart/2005/8/layout/hierarchy4"/>
    <dgm:cxn modelId="{DF192CA3-271B-4B91-90D4-2A94684FADD1}" type="presParOf" srcId="{59610324-31DF-4663-9539-E681BE7A1934}" destId="{504692CC-1DD6-4ED6-8E84-FA57E4575133}" srcOrd="0" destOrd="0" presId="urn:microsoft.com/office/officeart/2005/8/layout/hierarchy4"/>
    <dgm:cxn modelId="{BE2E7E87-C717-4001-A892-E133B81CF948}" type="presParOf" srcId="{59610324-31DF-4663-9539-E681BE7A1934}" destId="{BC5D63EA-B110-45D1-B38D-AD33C81272F6}" srcOrd="1" destOrd="0" presId="urn:microsoft.com/office/officeart/2005/8/layout/hierarchy4"/>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2007-06-19T00:00:00</PublishDate>
  <Abstract>This document guides you through the steps needed to write a simple semantic web application in C#. It covers the tools and systems prerequisites, the techniques and the expected behavior</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tns:customPropertyEditors xmlns:tns="http://schemas.microsoft.com/office/2006/customDocumentInformationPanel">
  <tns:showOnOpen/>
  <tns:defaultPropertyEditorNamespace/>
</tns:customPropertyEdito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8A64DD59-6C88-4140-9B76-0AD3B12293CE}">
  <ds:schemaRefs>
    <ds:schemaRef ds:uri="http://schemas.openxmlformats.org/officeDocument/2006/bibliography"/>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OrielReport.Dotx</Template>
  <TotalTime>1227</TotalTime>
  <Pages>15</Pages>
  <Words>3689</Words>
  <Characters>21030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Getting Started With LINQ to RDF</vt:lpstr>
    </vt:vector>
  </TitlesOfParts>
  <Company/>
  <LinksUpToDate>false</LinksUpToDate>
  <CharactersWithSpaces>24670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LINQ to RDF</dc:title>
  <dc:subject>Semantic web applications in .NET</dc:subject>
  <dc:creator>Andrew Matthews</dc:creator>
  <cp:keywords/>
  <dc:description/>
  <cp:lastModifiedBy>Andrew Matthews</cp:lastModifiedBy>
  <cp:revision>13</cp:revision>
  <cp:lastPrinted>2007-06-19T06:59:00Z</cp:lastPrinted>
  <dcterms:created xsi:type="dcterms:W3CDTF">2007-06-19T00:04:00Z</dcterms:created>
  <dcterms:modified xsi:type="dcterms:W3CDTF">2007-10-30T07:04:00Z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